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D226" w14:textId="068F9C8C" w:rsidR="00100230" w:rsidRPr="00C86543" w:rsidRDefault="0030546C" w:rsidP="00100230">
      <w:pPr>
        <w:rPr>
          <w:sz w:val="52"/>
          <w:szCs w:val="48"/>
        </w:rPr>
      </w:pPr>
      <w:r>
        <w:rPr>
          <w:rFonts w:hint="eastAsia"/>
          <w:sz w:val="52"/>
          <w:szCs w:val="48"/>
        </w:rPr>
        <w:t>R</w:t>
      </w:r>
      <w:r>
        <w:rPr>
          <w:sz w:val="52"/>
          <w:szCs w:val="48"/>
        </w:rPr>
        <w:t>ecyclerView 2</w:t>
      </w:r>
    </w:p>
    <w:p w14:paraId="6F84BD24" w14:textId="759168A7" w:rsidR="00100230" w:rsidRDefault="00100230" w:rsidP="00100230">
      <w:r>
        <w:t>201</w:t>
      </w:r>
      <w:r w:rsidR="0030546C">
        <w:t>8</w:t>
      </w:r>
      <w:r>
        <w:t>-11-</w:t>
      </w:r>
      <w:r w:rsidR="00733E2F">
        <w:t>14</w:t>
      </w:r>
    </w:p>
    <w:p w14:paraId="5258F6E7" w14:textId="77777777" w:rsidR="00100230" w:rsidRDefault="00100230" w:rsidP="00100230">
      <w:r>
        <w:rPr>
          <w:rFonts w:hint="eastAsia"/>
        </w:rPr>
        <w:t>이승진</w:t>
      </w:r>
    </w:p>
    <w:p w14:paraId="3A04DA41" w14:textId="77777777" w:rsidR="00100230" w:rsidRDefault="00100230" w:rsidP="00100230"/>
    <w:p w14:paraId="6735BD63" w14:textId="77777777" w:rsidR="00100230" w:rsidRDefault="00100230" w:rsidP="00100230"/>
    <w:p w14:paraId="13AF6DA3" w14:textId="70477F1D" w:rsidR="00100230" w:rsidRDefault="00100230" w:rsidP="00100230">
      <w:pPr>
        <w:rPr>
          <w:b/>
          <w:sz w:val="28"/>
        </w:rPr>
      </w:pPr>
      <w:r w:rsidRPr="00C86543">
        <w:rPr>
          <w:rFonts w:hint="eastAsia"/>
          <w:b/>
          <w:sz w:val="28"/>
        </w:rPr>
        <w:t>학습목표</w:t>
      </w:r>
    </w:p>
    <w:p w14:paraId="4C0DC48E" w14:textId="4AC414F1" w:rsidR="00100230" w:rsidRDefault="00005519" w:rsidP="00100230">
      <w:r>
        <w:t>Recycler</w:t>
      </w:r>
      <w:r w:rsidR="00100230">
        <w:rPr>
          <w:rFonts w:hint="eastAsia"/>
        </w:rPr>
        <w:t>View</w:t>
      </w:r>
      <w:r w:rsidR="00100230">
        <w:t xml:space="preserve"> </w:t>
      </w:r>
      <w:r w:rsidR="00100230">
        <w:rPr>
          <w:rFonts w:hint="eastAsia"/>
        </w:rPr>
        <w:t xml:space="preserve">객체를 사용하여 </w:t>
      </w:r>
      <w:r w:rsidR="00100230" w:rsidRPr="00483984">
        <w:rPr>
          <w:rFonts w:hint="eastAsia"/>
        </w:rPr>
        <w:t>객체</w:t>
      </w:r>
      <w:r w:rsidR="00100230">
        <w:rPr>
          <w:rFonts w:hint="eastAsia"/>
        </w:rPr>
        <w:t xml:space="preserve"> 목록을 화면에 표시하기</w:t>
      </w:r>
    </w:p>
    <w:p w14:paraId="5F643A01" w14:textId="55EE8851" w:rsidR="00A307AF" w:rsidRDefault="00A307AF" w:rsidP="00100230">
      <w:r>
        <w:rPr>
          <w:rFonts w:hint="eastAsia"/>
        </w:rPr>
        <w:t>R</w:t>
      </w:r>
      <w:r>
        <w:t xml:space="preserve">ecyclerView </w:t>
      </w:r>
      <w:r>
        <w:rPr>
          <w:rFonts w:hint="eastAsia"/>
        </w:rPr>
        <w:t>항목 클릭</w:t>
      </w:r>
      <w:r>
        <w:t xml:space="preserve"> </w:t>
      </w:r>
      <w:r>
        <w:rPr>
          <w:rFonts w:hint="eastAsia"/>
        </w:rPr>
        <w:t>기능 구현</w:t>
      </w:r>
    </w:p>
    <w:p w14:paraId="0A2FC4E3" w14:textId="1433D821" w:rsidR="009F3F6E" w:rsidRDefault="009F3F6E" w:rsidP="009F3F6E">
      <w:r>
        <w:rPr>
          <w:rFonts w:hint="eastAsia"/>
        </w:rPr>
        <w:t>R</w:t>
      </w:r>
      <w:r>
        <w:t xml:space="preserve">ecyclerView </w:t>
      </w:r>
      <w:r>
        <w:rPr>
          <w:rFonts w:hint="eastAsia"/>
        </w:rPr>
        <w:t>항목 삭제</w:t>
      </w:r>
      <w:r>
        <w:t xml:space="preserve"> </w:t>
      </w:r>
      <w:r>
        <w:rPr>
          <w:rFonts w:hint="eastAsia"/>
        </w:rPr>
        <w:t>기능 구현</w:t>
      </w:r>
    </w:p>
    <w:p w14:paraId="3333F43D" w14:textId="77777777" w:rsidR="008209D7" w:rsidRDefault="008209D7" w:rsidP="00100230"/>
    <w:p w14:paraId="22058EBD" w14:textId="6A707F9B" w:rsidR="008209D7" w:rsidRDefault="008209D7" w:rsidP="00100230"/>
    <w:p w14:paraId="78DC5C75" w14:textId="6178DA5F" w:rsidR="005242D7" w:rsidRPr="005242D7" w:rsidRDefault="005242D7" w:rsidP="00100230">
      <w:pPr>
        <w:rPr>
          <w:b/>
        </w:rPr>
      </w:pPr>
      <w:r w:rsidRPr="005242D7">
        <w:rPr>
          <w:rFonts w:hint="eastAsia"/>
          <w:b/>
          <w:sz w:val="28"/>
        </w:rPr>
        <w:t>목차</w:t>
      </w:r>
    </w:p>
    <w:p w14:paraId="42EDD8AD" w14:textId="5D218764" w:rsidR="00C8060F" w:rsidRDefault="005242D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30472436" w:history="1">
        <w:r w:rsidR="00C8060F" w:rsidRPr="00B83C93">
          <w:rPr>
            <w:rStyle w:val="Hyperlink"/>
            <w:rFonts w:hAnsi="굴림체"/>
            <w:noProof/>
          </w:rPr>
          <w:t>1.</w:t>
        </w:r>
        <w:r w:rsidR="00C8060F" w:rsidRPr="00B83C93">
          <w:rPr>
            <w:rStyle w:val="Hyperlink"/>
            <w:noProof/>
          </w:rPr>
          <w:t xml:space="preserve"> E05List 프로젝트</w:t>
        </w:r>
        <w:r w:rsidR="00C8060F">
          <w:rPr>
            <w:noProof/>
            <w:webHidden/>
          </w:rPr>
          <w:tab/>
        </w:r>
        <w:r w:rsidR="00C8060F">
          <w:rPr>
            <w:noProof/>
            <w:webHidden/>
          </w:rPr>
          <w:fldChar w:fldCharType="begin"/>
        </w:r>
        <w:r w:rsidR="00C8060F">
          <w:rPr>
            <w:noProof/>
            <w:webHidden/>
          </w:rPr>
          <w:instrText xml:space="preserve"> PAGEREF _Toc530472436 \h </w:instrText>
        </w:r>
        <w:r w:rsidR="00C8060F">
          <w:rPr>
            <w:noProof/>
            <w:webHidden/>
          </w:rPr>
        </w:r>
        <w:r w:rsidR="00C8060F">
          <w:rPr>
            <w:noProof/>
            <w:webHidden/>
          </w:rPr>
          <w:fldChar w:fldCharType="separate"/>
        </w:r>
        <w:r w:rsidR="00C8060F">
          <w:rPr>
            <w:noProof/>
            <w:webHidden/>
          </w:rPr>
          <w:t>2</w:t>
        </w:r>
        <w:r w:rsidR="00C8060F">
          <w:rPr>
            <w:noProof/>
            <w:webHidden/>
          </w:rPr>
          <w:fldChar w:fldCharType="end"/>
        </w:r>
      </w:hyperlink>
    </w:p>
    <w:p w14:paraId="399E2E21" w14:textId="243E26C5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37" w:history="1">
        <w:r w:rsidRPr="00B83C93">
          <w:rPr>
            <w:rStyle w:val="Hyperlink"/>
            <w:noProof/>
          </w:rPr>
          <w:t>1)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C7432" w14:textId="4F0F3F61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38" w:history="1">
        <w:r w:rsidRPr="00B83C93">
          <w:rPr>
            <w:rStyle w:val="Hyperlink"/>
            <w:noProof/>
          </w:rPr>
          <w:t>2) 프로젝트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E24B39" w14:textId="6711F67A" w:rsidR="00C8060F" w:rsidRDefault="00C806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30472439" w:history="1">
        <w:r w:rsidRPr="00B83C93">
          <w:rPr>
            <w:rStyle w:val="Hyperlink"/>
            <w:rFonts w:hAnsi="굴림체"/>
            <w:noProof/>
          </w:rPr>
          <w:t>2.</w:t>
        </w:r>
        <w:r w:rsidRPr="00B83C93">
          <w:rPr>
            <w:rStyle w:val="Hyperlink"/>
            <w:noProof/>
          </w:rPr>
          <w:t xml:space="preserve"> 레이아웃 리소스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6CB83A" w14:textId="43AB1BA6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0" w:history="1">
        <w:r w:rsidRPr="00B83C93">
          <w:rPr>
            <w:rStyle w:val="Hyperlink"/>
            <w:noProof/>
          </w:rPr>
          <w:t>1) activity_main.xml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45FD6" w14:textId="39A84456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1" w:history="1">
        <w:r w:rsidRPr="00B83C93">
          <w:rPr>
            <w:rStyle w:val="Hyperlink"/>
            <w:noProof/>
          </w:rPr>
          <w:t>2) RecyclerView 라이브러리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3D7B9F" w14:textId="1AD9447C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2" w:history="1">
        <w:r w:rsidRPr="00B83C93">
          <w:rPr>
            <w:rStyle w:val="Hyperlink"/>
            <w:noProof/>
          </w:rPr>
          <w:t>3) item.xml 파일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BC454C" w14:textId="1A59873C" w:rsidR="00C8060F" w:rsidRDefault="00C806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30472443" w:history="1">
        <w:r w:rsidRPr="00B83C93">
          <w:rPr>
            <w:rStyle w:val="Hyperlink"/>
            <w:rFonts w:hAnsi="굴림체"/>
            <w:noProof/>
          </w:rPr>
          <w:t>3.</w:t>
        </w:r>
        <w:r w:rsidRPr="00B83C93">
          <w:rPr>
            <w:rStyle w:val="Hyperlink"/>
            <w:noProof/>
          </w:rPr>
          <w:t xml:space="preserve"> Java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BB59D7" w14:textId="1048A075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4" w:history="1">
        <w:r w:rsidRPr="00B83C93">
          <w:rPr>
            <w:rStyle w:val="Hyperlink"/>
            <w:noProof/>
          </w:rPr>
          <w:t>1) Item.java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724FDE" w14:textId="550C1B91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5" w:history="1">
        <w:r w:rsidRPr="00B83C93">
          <w:rPr>
            <w:rStyle w:val="Hyperlink"/>
            <w:noProof/>
          </w:rPr>
          <w:t>2) MyRecyclerViewAdapter.java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6ECB6B" w14:textId="04BFFEC0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6" w:history="1">
        <w:r w:rsidRPr="00B83C93">
          <w:rPr>
            <w:rStyle w:val="Hyperlink"/>
            <w:noProof/>
          </w:rPr>
          <w:t>3) MainActivity.java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7EA48E" w14:textId="19162FFE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7" w:history="1">
        <w:r w:rsidRPr="00B83C93">
          <w:rPr>
            <w:rStyle w:val="Hyperlink"/>
            <w:noProof/>
          </w:rPr>
          <w:t>4)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7BCFE0" w14:textId="5784BC71" w:rsidR="00C8060F" w:rsidRDefault="00C806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30472448" w:history="1">
        <w:r w:rsidRPr="00B83C93">
          <w:rPr>
            <w:rStyle w:val="Hyperlink"/>
            <w:rFonts w:hAnsi="굴림체"/>
            <w:noProof/>
          </w:rPr>
          <w:t>4.</w:t>
        </w:r>
        <w:r w:rsidRPr="00B83C93">
          <w:rPr>
            <w:rStyle w:val="Hyperlink"/>
            <w:noProof/>
          </w:rPr>
          <w:t xml:space="preserve"> RecyclerView 항목 클릭 기능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E29A9D" w14:textId="738E3E77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49" w:history="1">
        <w:r w:rsidRPr="00B83C93">
          <w:rPr>
            <w:rStyle w:val="Hyperlink"/>
            <w:noProof/>
          </w:rPr>
          <w:t>1) MyRecyclerViewAdapter.java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527BDC" w14:textId="0173905E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50" w:history="1">
        <w:r w:rsidRPr="00B83C93">
          <w:rPr>
            <w:rStyle w:val="Hyperlink"/>
            <w:noProof/>
          </w:rPr>
          <w:t>2)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668674" w14:textId="02C56A72" w:rsidR="00C8060F" w:rsidRDefault="00C8060F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30472451" w:history="1">
        <w:r w:rsidRPr="00B83C93">
          <w:rPr>
            <w:rStyle w:val="Hyperlink"/>
            <w:rFonts w:hAnsi="굴림체"/>
            <w:noProof/>
          </w:rPr>
          <w:t>5.</w:t>
        </w:r>
        <w:r w:rsidRPr="00B83C93">
          <w:rPr>
            <w:rStyle w:val="Hyperlink"/>
            <w:noProof/>
          </w:rPr>
          <w:t xml:space="preserve"> 삭제 기능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4100B0" w14:textId="1D8888C0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52" w:history="1">
        <w:r w:rsidRPr="00B83C93">
          <w:rPr>
            <w:rStyle w:val="Hyperlink"/>
            <w:noProof/>
          </w:rPr>
          <w:t>1) 체크 박스 추가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C40CAB" w14:textId="358ED74D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53" w:history="1">
        <w:r w:rsidRPr="00B83C93">
          <w:rPr>
            <w:rStyle w:val="Hyperlink"/>
            <w:noProof/>
          </w:rPr>
          <w:t>2) MyRecyclerViewAdapter.java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26E6D1" w14:textId="171A2C98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54" w:history="1">
        <w:r w:rsidRPr="00B83C93">
          <w:rPr>
            <w:rStyle w:val="Hyperlink"/>
            <w:noProof/>
          </w:rPr>
          <w:t>3) 삭제 메뉴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71D2F1" w14:textId="384D113D" w:rsidR="00C8060F" w:rsidRDefault="00C8060F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30472455" w:history="1">
        <w:r w:rsidRPr="00B83C93">
          <w:rPr>
            <w:rStyle w:val="Hyperlink"/>
            <w:noProof/>
          </w:rPr>
          <w:t>4) MainActivity.java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34211D" w14:textId="600F3840" w:rsidR="005242D7" w:rsidRDefault="005242D7" w:rsidP="00100230">
      <w:r>
        <w:fldChar w:fldCharType="end"/>
      </w:r>
    </w:p>
    <w:p w14:paraId="1DBB882A" w14:textId="7A395BB4" w:rsidR="008209D7" w:rsidRDefault="008209D7" w:rsidP="00100230"/>
    <w:p w14:paraId="05800334" w14:textId="77777777" w:rsidR="008209D7" w:rsidRDefault="008209D7" w:rsidP="00100230"/>
    <w:p w14:paraId="24F91BB5" w14:textId="77777777" w:rsidR="00100230" w:rsidRDefault="00100230" w:rsidP="00100230"/>
    <w:p w14:paraId="03A8BF4E" w14:textId="77777777" w:rsidR="00100230" w:rsidRDefault="00100230" w:rsidP="00100230"/>
    <w:p w14:paraId="7BBFD0EC" w14:textId="77777777" w:rsidR="00100230" w:rsidRDefault="00100230" w:rsidP="00100230"/>
    <w:p w14:paraId="08BEF9C7" w14:textId="691C61D4" w:rsidR="00100230" w:rsidRDefault="00100230" w:rsidP="00C803B5">
      <w:pPr>
        <w:pStyle w:val="Heading1"/>
      </w:pPr>
      <w:r>
        <w:br w:type="page"/>
      </w:r>
      <w:bookmarkStart w:id="0" w:name="_Toc530472436"/>
      <w:r w:rsidR="006016F7">
        <w:lastRenderedPageBreak/>
        <w:t xml:space="preserve">E05List </w:t>
      </w:r>
      <w:r w:rsidR="007664C6">
        <w:rPr>
          <w:rFonts w:hint="eastAsia"/>
        </w:rPr>
        <w:t>프로젝트</w:t>
      </w:r>
      <w:bookmarkEnd w:id="0"/>
    </w:p>
    <w:p w14:paraId="00E2006C" w14:textId="7936F31E" w:rsidR="007A6C0C" w:rsidRDefault="007A6C0C" w:rsidP="007A6C0C"/>
    <w:p w14:paraId="4C19B578" w14:textId="1A8DA2A1" w:rsidR="007A6C0C" w:rsidRDefault="007A6C0C" w:rsidP="007A6C0C">
      <w:pPr>
        <w:pStyle w:val="Heading2"/>
      </w:pPr>
      <w:bookmarkStart w:id="1" w:name="_Toc530472437"/>
      <w:r>
        <w:rPr>
          <w:rFonts w:hint="eastAsia"/>
        </w:rPr>
        <w:t>개요</w:t>
      </w:r>
      <w:bookmarkEnd w:id="1"/>
    </w:p>
    <w:p w14:paraId="46A4C065" w14:textId="470328CA" w:rsidR="007A6C0C" w:rsidRDefault="007A6C0C" w:rsidP="007A6C0C">
      <w:r>
        <w:rPr>
          <w:rFonts w:hint="eastAsia"/>
        </w:rPr>
        <w:t xml:space="preserve">지난 시간에는 </w:t>
      </w:r>
      <w:r>
        <w:t>RecyclerView</w:t>
      </w:r>
      <w:r>
        <w:rPr>
          <w:rFonts w:hint="eastAsia"/>
        </w:rPr>
        <w:t>를 이용하여 문자열</w:t>
      </w:r>
      <w:r w:rsidR="003B01B1">
        <w:rPr>
          <w:rFonts w:hint="eastAsia"/>
        </w:rPr>
        <w:t>(</w:t>
      </w:r>
      <w:r w:rsidR="003B01B1">
        <w:t>String)</w:t>
      </w:r>
      <w:r>
        <w:rPr>
          <w:rFonts w:hint="eastAsia"/>
        </w:rPr>
        <w:t xml:space="preserve"> 목록을 화면에 표시하였다.</w:t>
      </w:r>
    </w:p>
    <w:p w14:paraId="5F4097DC" w14:textId="05085CA8" w:rsidR="001431B9" w:rsidRDefault="001431B9" w:rsidP="007A6C0C">
      <w:r>
        <w:rPr>
          <w:rFonts w:hint="eastAsia"/>
        </w:rPr>
        <w:t>즉 데이터 항목은 문자열 한 개이었다.</w:t>
      </w:r>
    </w:p>
    <w:p w14:paraId="5EEC6B12" w14:textId="3BF52DA4" w:rsidR="007A6C0C" w:rsidRDefault="007A6C0C" w:rsidP="007A6C0C"/>
    <w:p w14:paraId="47E4BC27" w14:textId="2A47F618" w:rsidR="003B01B1" w:rsidRDefault="003B01B1" w:rsidP="007A6C0C">
      <w:r>
        <w:rPr>
          <w:rFonts w:hint="eastAsia"/>
        </w:rPr>
        <w:t xml:space="preserve">이번 시간에는 데이터 항목에 문자열과 시각을 </w:t>
      </w:r>
      <w:r w:rsidR="001431B9">
        <w:rPr>
          <w:rFonts w:hint="eastAsia"/>
        </w:rPr>
        <w:t>표시하자.</w:t>
      </w:r>
    </w:p>
    <w:p w14:paraId="25B8B210" w14:textId="6F0FBE70" w:rsidR="001431B9" w:rsidRPr="003B01B1" w:rsidRDefault="001431B9" w:rsidP="007A6C0C">
      <w:r>
        <w:rPr>
          <w:rFonts w:hint="eastAsia"/>
        </w:rPr>
        <w:t>그러기 위해서는 데이터 항목에 해당하는 클래스를 구현해야 한다.</w:t>
      </w:r>
      <w:r>
        <w:t xml:space="preserve"> (Item.java)</w:t>
      </w:r>
    </w:p>
    <w:p w14:paraId="2997D257" w14:textId="406D0B94" w:rsidR="007A6C0C" w:rsidRDefault="007A6C0C" w:rsidP="007A6C0C"/>
    <w:p w14:paraId="3261FA8B" w14:textId="73D56ECD" w:rsidR="007A6C0C" w:rsidRDefault="007A6C0C" w:rsidP="007A6C0C"/>
    <w:p w14:paraId="5E08932D" w14:textId="77777777" w:rsidR="007A6C0C" w:rsidRPr="007A6C0C" w:rsidRDefault="007A6C0C" w:rsidP="007A6C0C"/>
    <w:p w14:paraId="7BE7E71A" w14:textId="0A99CE67" w:rsidR="006016F7" w:rsidRDefault="006016F7" w:rsidP="006016F7"/>
    <w:p w14:paraId="499005EE" w14:textId="17CD3267" w:rsidR="006016F7" w:rsidRPr="006016F7" w:rsidRDefault="006016F7" w:rsidP="006016F7">
      <w:pPr>
        <w:pStyle w:val="Heading2"/>
      </w:pPr>
      <w:bookmarkStart w:id="2" w:name="_Toc530472438"/>
      <w:r>
        <w:rPr>
          <w:rFonts w:hint="eastAsia"/>
        </w:rPr>
        <w:t>프로젝트 생성</w:t>
      </w:r>
      <w:bookmarkEnd w:id="2"/>
    </w:p>
    <w:p w14:paraId="3F29300A" w14:textId="77777777" w:rsidR="006904B8" w:rsidRDefault="006904B8" w:rsidP="006904B8">
      <w:r>
        <w:rPr>
          <w:rFonts w:hint="eastAsia"/>
        </w:rPr>
        <w:t>메뉴:</w:t>
      </w:r>
      <w:r>
        <w:t xml:space="preserve"> </w:t>
      </w:r>
      <w:r>
        <w:rPr>
          <w:rFonts w:hint="eastAsia"/>
        </w:rPr>
        <w:t xml:space="preserve">File - New - </w:t>
      </w:r>
      <w:r>
        <w:t xml:space="preserve">New </w:t>
      </w:r>
      <w:r>
        <w:rPr>
          <w:rFonts w:hint="eastAsia"/>
        </w:rPr>
        <w:t>Project</w:t>
      </w:r>
    </w:p>
    <w:p w14:paraId="2A24CCEC" w14:textId="77777777" w:rsidR="006904B8" w:rsidRDefault="006904B8" w:rsidP="0069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016"/>
      </w:tblGrid>
      <w:tr w:rsidR="006904B8" w:rsidRPr="002824A1" w14:paraId="38BD1C4B" w14:textId="77777777" w:rsidTr="00367BA8">
        <w:tc>
          <w:tcPr>
            <w:tcW w:w="0" w:type="auto"/>
            <w:shd w:val="clear" w:color="auto" w:fill="F2F2F2" w:themeFill="background1" w:themeFillShade="F2"/>
          </w:tcPr>
          <w:p w14:paraId="60D632AE" w14:textId="77777777" w:rsidR="006904B8" w:rsidRPr="002824A1" w:rsidRDefault="006904B8" w:rsidP="00367BA8">
            <w:r w:rsidRPr="002824A1">
              <w:t>Application name</w:t>
            </w:r>
          </w:p>
        </w:tc>
        <w:tc>
          <w:tcPr>
            <w:tcW w:w="0" w:type="auto"/>
          </w:tcPr>
          <w:p w14:paraId="146318DA" w14:textId="34767E05" w:rsidR="006904B8" w:rsidRPr="002824A1" w:rsidRDefault="006904B8" w:rsidP="00367BA8">
            <w:r>
              <w:t>E05List</w:t>
            </w:r>
          </w:p>
        </w:tc>
      </w:tr>
      <w:tr w:rsidR="006904B8" w14:paraId="62B48C2A" w14:textId="77777777" w:rsidTr="00367BA8">
        <w:tc>
          <w:tcPr>
            <w:tcW w:w="0" w:type="auto"/>
            <w:shd w:val="clear" w:color="auto" w:fill="F2F2F2" w:themeFill="background1" w:themeFillShade="F2"/>
          </w:tcPr>
          <w:p w14:paraId="49F32C75" w14:textId="77777777" w:rsidR="006904B8" w:rsidRPr="002824A1" w:rsidRDefault="006904B8" w:rsidP="00367BA8">
            <w:r w:rsidRPr="002824A1">
              <w:t>Company Domain</w:t>
            </w:r>
          </w:p>
        </w:tc>
        <w:tc>
          <w:tcPr>
            <w:tcW w:w="0" w:type="auto"/>
          </w:tcPr>
          <w:p w14:paraId="10FD5BB9" w14:textId="77777777" w:rsidR="006904B8" w:rsidRDefault="006904B8" w:rsidP="00367BA8">
            <w:r w:rsidRPr="002824A1">
              <w:t>skhu.</w:t>
            </w:r>
            <w:r>
              <w:rPr>
                <w:rFonts w:hint="eastAsia"/>
              </w:rPr>
              <w:t>n</w:t>
            </w:r>
            <w:r>
              <w:t>et</w:t>
            </w:r>
          </w:p>
        </w:tc>
      </w:tr>
    </w:tbl>
    <w:p w14:paraId="43721DCB" w14:textId="77777777" w:rsidR="006904B8" w:rsidRDefault="006904B8" w:rsidP="006904B8"/>
    <w:p w14:paraId="0BEDDC3A" w14:textId="77777777" w:rsidR="006904B8" w:rsidRDefault="006904B8" w:rsidP="006904B8">
      <w:r>
        <w:rPr>
          <w:rFonts w:hint="eastAsia"/>
        </w:rPr>
        <w:t>이전 예제들과 동일한 방법으로 새 프로젝트를 생성하자.</w:t>
      </w:r>
    </w:p>
    <w:p w14:paraId="60C5A398" w14:textId="4BE29435" w:rsidR="007664C6" w:rsidRDefault="007664C6" w:rsidP="007664C6"/>
    <w:p w14:paraId="4E5C83B4" w14:textId="4E35710C" w:rsidR="007879D6" w:rsidRDefault="007879D6" w:rsidP="007664C6"/>
    <w:p w14:paraId="733EBF55" w14:textId="6418E74D" w:rsidR="007A6C0C" w:rsidRDefault="007A6C0C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A6E6B70" w14:textId="77777777" w:rsidR="007879D6" w:rsidRDefault="007879D6" w:rsidP="007664C6"/>
    <w:p w14:paraId="40DFEE9E" w14:textId="34C21ACB" w:rsidR="006016F7" w:rsidRDefault="00F94207" w:rsidP="006016F7">
      <w:pPr>
        <w:pStyle w:val="Heading1"/>
      </w:pPr>
      <w:bookmarkStart w:id="3" w:name="_Toc530472439"/>
      <w:r>
        <w:rPr>
          <w:rFonts w:hint="eastAsia"/>
        </w:rPr>
        <w:t xml:space="preserve">레이아웃 </w:t>
      </w:r>
      <w:r w:rsidR="006016F7">
        <w:rPr>
          <w:rFonts w:hint="eastAsia"/>
        </w:rPr>
        <w:t>리소스</w:t>
      </w:r>
      <w:bookmarkEnd w:id="3"/>
    </w:p>
    <w:p w14:paraId="28143231" w14:textId="33607090" w:rsidR="006016F7" w:rsidRDefault="006016F7" w:rsidP="006016F7"/>
    <w:p w14:paraId="15CB19A9" w14:textId="0322BA88" w:rsidR="006016F7" w:rsidRDefault="006016F7" w:rsidP="006016F7">
      <w:pPr>
        <w:pStyle w:val="Heading2"/>
      </w:pPr>
      <w:bookmarkStart w:id="4" w:name="_Toc530472440"/>
      <w:r>
        <w:t>activity_main.xml</w:t>
      </w:r>
      <w:bookmarkEnd w:id="4"/>
    </w:p>
    <w:p w14:paraId="665AB770" w14:textId="29A3FBA7" w:rsidR="00F94207" w:rsidRDefault="00F94207" w:rsidP="00F94207">
      <w:r>
        <w:rPr>
          <w:rFonts w:hint="eastAsia"/>
        </w:rPr>
        <w:t xml:space="preserve">지난 시간에 만들었던 </w:t>
      </w:r>
      <w:r>
        <w:t xml:space="preserve">E04List </w:t>
      </w:r>
      <w:r>
        <w:rPr>
          <w:rFonts w:hint="eastAsia"/>
        </w:rPr>
        <w:t xml:space="preserve">프로젝트의 </w:t>
      </w:r>
      <w:r>
        <w:t xml:space="preserve">activity_main.xml </w:t>
      </w:r>
      <w:r>
        <w:rPr>
          <w:rFonts w:hint="eastAsia"/>
        </w:rPr>
        <w:t>파일과 동일한 레이아웃 리소스를 만들려고 한다.</w:t>
      </w:r>
    </w:p>
    <w:p w14:paraId="4EF8C45B" w14:textId="1C7860EC" w:rsidR="006016F7" w:rsidRDefault="008A2496" w:rsidP="006016F7">
      <w:r>
        <w:rPr>
          <w:rFonts w:hint="eastAsia"/>
        </w:rPr>
        <w:t>따라서 a</w:t>
      </w:r>
      <w:r>
        <w:t xml:space="preserve">ctivity_main.xml </w:t>
      </w:r>
      <w:r>
        <w:rPr>
          <w:rFonts w:hint="eastAsia"/>
        </w:rPr>
        <w:t xml:space="preserve">파일의 소스코드를 </w:t>
      </w:r>
      <w:r w:rsidR="00365749">
        <w:rPr>
          <w:rFonts w:hint="eastAsia"/>
        </w:rPr>
        <w:t xml:space="preserve">복사해서 </w:t>
      </w:r>
      <w:r>
        <w:rPr>
          <w:rFonts w:hint="eastAsia"/>
        </w:rPr>
        <w:t>붙여 넣자.</w:t>
      </w:r>
    </w:p>
    <w:p w14:paraId="512AFCD3" w14:textId="28933D82" w:rsidR="00C577D0" w:rsidRDefault="00C577D0" w:rsidP="006016F7">
      <w:r>
        <w:rPr>
          <w:rFonts w:hint="eastAsia"/>
          <w:noProof/>
        </w:rPr>
        <w:drawing>
          <wp:inline distT="0" distB="0" distL="0" distR="0" wp14:anchorId="6FD53E64" wp14:editId="237F3694">
            <wp:extent cx="5715536" cy="53896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59" cy="539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6E55" w14:textId="3D03245A" w:rsidR="00C577D0" w:rsidRDefault="00C577D0">
      <w:pPr>
        <w:widowControl/>
        <w:wordWrap/>
        <w:autoSpaceDE/>
        <w:autoSpaceDN/>
        <w:spacing w:after="160" w:line="259" w:lineRule="auto"/>
        <w:jc w:val="both"/>
      </w:pPr>
    </w:p>
    <w:p w14:paraId="3C966ECE" w14:textId="4FDD5D6D" w:rsidR="00C577D0" w:rsidRDefault="00C577D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B79EB36" w14:textId="6C9A9F28" w:rsidR="00C577D0" w:rsidRDefault="00C577D0" w:rsidP="00C577D0">
      <w:pPr>
        <w:pStyle w:val="Heading3"/>
      </w:pPr>
      <w:r>
        <w:rPr>
          <w:rFonts w:hint="eastAsia"/>
        </w:rPr>
        <w:lastRenderedPageBreak/>
        <w:t>a</w:t>
      </w:r>
      <w:r>
        <w:t xml:space="preserve">ctivity_main.xml </w:t>
      </w:r>
      <w:r>
        <w:rPr>
          <w:rFonts w:hint="eastAsia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5749" w14:paraId="47854714" w14:textId="77777777" w:rsidTr="00365749">
        <w:tc>
          <w:tcPr>
            <w:tcW w:w="10456" w:type="dxa"/>
          </w:tcPr>
          <w:p w14:paraId="6AB63384" w14:textId="77777777" w:rsidR="0007326D" w:rsidRPr="0007326D" w:rsidRDefault="0007326D" w:rsidP="0007326D">
            <w:pPr>
              <w:pStyle w:val="a0"/>
              <w:rPr>
                <w:color w:val="000000"/>
              </w:rPr>
            </w:pPr>
            <w:r w:rsidRPr="0007326D">
              <w:rPr>
                <w:rFonts w:hint="eastAsia"/>
                <w:i/>
                <w:iCs/>
                <w:color w:val="000000"/>
              </w:rPr>
              <w:t>&lt;?</w:t>
            </w:r>
            <w:r w:rsidRPr="0007326D">
              <w:rPr>
                <w:rFonts w:hint="eastAsia"/>
                <w:color w:val="0000FF"/>
              </w:rPr>
              <w:t>xml version=</w:t>
            </w:r>
            <w:r w:rsidRPr="0007326D">
              <w:rPr>
                <w:rFonts w:hint="eastAsia"/>
              </w:rPr>
              <w:t xml:space="preserve">"1.0" </w:t>
            </w:r>
            <w:r w:rsidRPr="0007326D">
              <w:rPr>
                <w:rFonts w:hint="eastAsia"/>
                <w:color w:val="0000FF"/>
              </w:rPr>
              <w:t>encoding=</w:t>
            </w:r>
            <w:r w:rsidRPr="0007326D">
              <w:rPr>
                <w:rFonts w:hint="eastAsia"/>
              </w:rPr>
              <w:t>"utf-8"</w:t>
            </w:r>
            <w:r w:rsidRPr="0007326D">
              <w:rPr>
                <w:rFonts w:hint="eastAsia"/>
                <w:i/>
                <w:iCs/>
                <w:color w:val="000000"/>
              </w:rPr>
              <w:t>?&gt;</w:t>
            </w:r>
            <w:r w:rsidRPr="0007326D">
              <w:rPr>
                <w:rFonts w:hint="eastAsia"/>
                <w:i/>
                <w:iCs/>
                <w:color w:val="000000"/>
              </w:rPr>
              <w:br/>
            </w:r>
            <w:r w:rsidRPr="0007326D">
              <w:rPr>
                <w:rFonts w:hint="eastAsia"/>
                <w:color w:val="000000"/>
              </w:rPr>
              <w:t>&lt;</w:t>
            </w:r>
            <w:r w:rsidRPr="0007326D">
              <w:rPr>
                <w:rFonts w:hint="eastAsia"/>
                <w:color w:val="000080"/>
              </w:rPr>
              <w:t xml:space="preserve">android.support.constraint.ConstraintLayout </w:t>
            </w:r>
            <w:r w:rsidRPr="0007326D">
              <w:rPr>
                <w:rFonts w:hint="eastAsia"/>
                <w:color w:val="0000FF"/>
              </w:rPr>
              <w:t>xmlns: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=</w:t>
            </w:r>
            <w:r w:rsidRPr="0007326D">
              <w:rPr>
                <w:rFonts w:hint="eastAsia"/>
              </w:rPr>
              <w:t>"http://schemas.android.com/apk/res/android"</w:t>
            </w:r>
            <w:r w:rsidRPr="0007326D">
              <w:rPr>
                <w:rFonts w:hint="eastAsia"/>
              </w:rPr>
              <w:br/>
              <w:t xml:space="preserve">    </w:t>
            </w:r>
            <w:r w:rsidRPr="0007326D">
              <w:rPr>
                <w:rFonts w:hint="eastAsia"/>
                <w:color w:val="0000FF"/>
              </w:rPr>
              <w:t>xmlns: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=</w:t>
            </w:r>
            <w:r w:rsidRPr="0007326D">
              <w:rPr>
                <w:rFonts w:hint="eastAsia"/>
              </w:rPr>
              <w:t>"http://schemas.android.com/apk/res-auto"</w:t>
            </w:r>
            <w:r w:rsidRPr="0007326D">
              <w:rPr>
                <w:rFonts w:hint="eastAsia"/>
              </w:rPr>
              <w:br/>
              <w:t xml:space="preserve">    </w:t>
            </w:r>
            <w:r w:rsidRPr="0007326D">
              <w:rPr>
                <w:rFonts w:hint="eastAsia"/>
                <w:color w:val="0000FF"/>
              </w:rPr>
              <w:t>xmlns:</w:t>
            </w:r>
            <w:r w:rsidRPr="0007326D">
              <w:rPr>
                <w:rFonts w:hint="eastAsia"/>
                <w:color w:val="660E7A"/>
              </w:rPr>
              <w:t>tools</w:t>
            </w:r>
            <w:r w:rsidRPr="0007326D">
              <w:rPr>
                <w:rFonts w:hint="eastAsia"/>
                <w:color w:val="0000FF"/>
              </w:rPr>
              <w:t>=</w:t>
            </w:r>
            <w:r w:rsidRPr="0007326D">
              <w:rPr>
                <w:rFonts w:hint="eastAsia"/>
              </w:rPr>
              <w:t>"http://schemas.android.com/tools"</w:t>
            </w:r>
            <w:r w:rsidRPr="0007326D">
              <w:rPr>
                <w:rFonts w:hint="eastAsia"/>
              </w:rPr>
              <w:br/>
              <w:t xml:space="preserve">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:layout_width=</w:t>
            </w:r>
            <w:r w:rsidRPr="0007326D">
              <w:rPr>
                <w:rFonts w:hint="eastAsia"/>
              </w:rPr>
              <w:t>"match_parent"</w:t>
            </w:r>
            <w:r w:rsidRPr="0007326D">
              <w:rPr>
                <w:rFonts w:hint="eastAsia"/>
              </w:rPr>
              <w:br/>
              <w:t xml:space="preserve">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:layout_height=</w:t>
            </w:r>
            <w:r w:rsidRPr="0007326D">
              <w:rPr>
                <w:rFonts w:hint="eastAsia"/>
              </w:rPr>
              <w:t>"match_parent"</w:t>
            </w:r>
            <w:r w:rsidRPr="0007326D">
              <w:rPr>
                <w:rFonts w:hint="eastAsia"/>
              </w:rPr>
              <w:br/>
              <w:t xml:space="preserve">    </w:t>
            </w:r>
            <w:r w:rsidRPr="0007326D">
              <w:rPr>
                <w:rFonts w:hint="eastAsia"/>
                <w:color w:val="660E7A"/>
              </w:rPr>
              <w:t>tools</w:t>
            </w:r>
            <w:r w:rsidRPr="0007326D">
              <w:rPr>
                <w:rFonts w:hint="eastAsia"/>
                <w:color w:val="0000FF"/>
              </w:rPr>
              <w:t>:context=</w:t>
            </w:r>
            <w:r w:rsidRPr="0007326D">
              <w:rPr>
                <w:rFonts w:hint="eastAsia"/>
              </w:rPr>
              <w:t>".MainActivity"</w:t>
            </w:r>
            <w:r w:rsidRPr="0007326D">
              <w:rPr>
                <w:rFonts w:hint="eastAsia"/>
                <w:color w:val="000000"/>
              </w:rPr>
              <w:t>&gt;</w:t>
            </w:r>
            <w:r w:rsidRPr="0007326D">
              <w:rPr>
                <w:rFonts w:hint="eastAsia"/>
                <w:color w:val="000000"/>
              </w:rPr>
              <w:br/>
            </w:r>
            <w:r w:rsidRPr="0007326D">
              <w:rPr>
                <w:rFonts w:hint="eastAsia"/>
                <w:color w:val="000000"/>
              </w:rPr>
              <w:br/>
              <w:t xml:space="preserve">    &lt;</w:t>
            </w:r>
            <w:r w:rsidRPr="0007326D">
              <w:rPr>
                <w:rFonts w:hint="eastAsia"/>
                <w:color w:val="000080"/>
              </w:rPr>
              <w:t>Button</w:t>
            </w:r>
            <w:r w:rsidRPr="0007326D">
              <w:rPr>
                <w:rFonts w:hint="eastAsia"/>
                <w:color w:val="000080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:id=</w:t>
            </w:r>
            <w:r w:rsidRPr="0007326D">
              <w:rPr>
                <w:rFonts w:hint="eastAsia"/>
              </w:rPr>
              <w:t>"@+id/btnAdd"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:layout_width=</w:t>
            </w:r>
            <w:r w:rsidRPr="0007326D">
              <w:rPr>
                <w:rFonts w:hint="eastAsia"/>
              </w:rPr>
              <w:t>"wrap_content"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:layout_height=</w:t>
            </w:r>
            <w:r w:rsidRPr="0007326D">
              <w:rPr>
                <w:rFonts w:hint="eastAsia"/>
              </w:rPr>
              <w:t>"wrap_content"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:layout_marginTop=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:layout_marginEnd=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:layout_marginRight=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:text=</w:t>
            </w:r>
            <w:r w:rsidRPr="0007326D">
              <w:rPr>
                <w:rFonts w:hint="eastAsia"/>
              </w:rPr>
              <w:t>"@android:string/ok"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:layout_constraintEnd_toEndOf=</w:t>
            </w:r>
            <w:r w:rsidRPr="0007326D">
              <w:rPr>
                <w:rFonts w:hint="eastAsia"/>
              </w:rPr>
              <w:t>"parent"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:layout_constraintTop_toTopOf=</w:t>
            </w:r>
            <w:r w:rsidRPr="0007326D">
              <w:rPr>
                <w:rFonts w:hint="eastAsia"/>
              </w:rPr>
              <w:t xml:space="preserve">"parent" </w:t>
            </w:r>
            <w:r w:rsidRPr="0007326D">
              <w:rPr>
                <w:rFonts w:hint="eastAsia"/>
                <w:color w:val="000000"/>
              </w:rPr>
              <w:t>/&gt;</w:t>
            </w:r>
            <w:r w:rsidRPr="0007326D">
              <w:rPr>
                <w:rFonts w:hint="eastAsia"/>
                <w:color w:val="000000"/>
              </w:rPr>
              <w:br/>
            </w:r>
            <w:r w:rsidRPr="0007326D">
              <w:rPr>
                <w:rFonts w:hint="eastAsia"/>
                <w:color w:val="000000"/>
              </w:rPr>
              <w:br/>
              <w:t xml:space="preserve">    &lt;</w:t>
            </w:r>
            <w:r w:rsidRPr="0007326D">
              <w:rPr>
                <w:rFonts w:hint="eastAsia"/>
                <w:color w:val="000080"/>
              </w:rPr>
              <w:t>EditText</w:t>
            </w:r>
            <w:r w:rsidRPr="0007326D">
              <w:rPr>
                <w:rFonts w:hint="eastAsia"/>
                <w:color w:val="000080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:id=</w:t>
            </w:r>
            <w:r w:rsidRPr="0007326D">
              <w:rPr>
                <w:rFonts w:hint="eastAsia"/>
              </w:rPr>
              <w:t>"@+id/editText"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:layout_width=</w:t>
            </w:r>
            <w:r w:rsidRPr="0007326D">
              <w:rPr>
                <w:rFonts w:hint="eastAsia"/>
              </w:rPr>
              <w:t>"0dp"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:layout_height=</w:t>
            </w:r>
            <w:r w:rsidRPr="0007326D">
              <w:rPr>
                <w:rFonts w:hint="eastAsia"/>
              </w:rPr>
              <w:t>"wrap_content"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:layout_marginStart=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:layout_marginLeft=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:layout_marginTop=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:layout_marginEnd=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:layout_marginRight=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:ems=</w:t>
            </w:r>
            <w:r w:rsidRPr="0007326D">
              <w:rPr>
                <w:rFonts w:hint="eastAsia"/>
              </w:rPr>
              <w:t>"10"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:inputType=</w:t>
            </w:r>
            <w:r w:rsidRPr="0007326D">
              <w:rPr>
                <w:rFonts w:hint="eastAsia"/>
              </w:rPr>
              <w:t>"text"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:layout_constraintEnd_toStartOf=</w:t>
            </w:r>
            <w:r w:rsidRPr="0007326D">
              <w:rPr>
                <w:rFonts w:hint="eastAsia"/>
              </w:rPr>
              <w:t>"@+id/btnAdd"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:layout_constraintStart_toStartOf=</w:t>
            </w:r>
            <w:r w:rsidRPr="0007326D">
              <w:rPr>
                <w:rFonts w:hint="eastAsia"/>
              </w:rPr>
              <w:t>"parent"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:layout_constraintTop_toTopOf=</w:t>
            </w:r>
            <w:r w:rsidRPr="0007326D">
              <w:rPr>
                <w:rFonts w:hint="eastAsia"/>
              </w:rPr>
              <w:t xml:space="preserve">"parent" </w:t>
            </w:r>
            <w:r w:rsidRPr="0007326D">
              <w:rPr>
                <w:rFonts w:hint="eastAsia"/>
                <w:color w:val="000000"/>
              </w:rPr>
              <w:t>/&gt;</w:t>
            </w:r>
            <w:r w:rsidRPr="0007326D">
              <w:rPr>
                <w:rFonts w:hint="eastAsia"/>
                <w:color w:val="000000"/>
              </w:rPr>
              <w:br/>
            </w:r>
            <w:r w:rsidRPr="0007326D">
              <w:rPr>
                <w:rFonts w:hint="eastAsia"/>
                <w:color w:val="000000"/>
              </w:rPr>
              <w:br/>
              <w:t xml:space="preserve">    &lt;</w:t>
            </w:r>
            <w:r w:rsidRPr="0007326D">
              <w:rPr>
                <w:rFonts w:hint="eastAsia"/>
                <w:color w:val="000080"/>
              </w:rPr>
              <w:t>android.support.v7.widget.RecyclerView</w:t>
            </w:r>
            <w:r w:rsidRPr="0007326D">
              <w:rPr>
                <w:rFonts w:hint="eastAsia"/>
                <w:color w:val="000080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:id=</w:t>
            </w:r>
            <w:r w:rsidRPr="0007326D">
              <w:rPr>
                <w:rFonts w:hint="eastAsia"/>
              </w:rPr>
              <w:t>"@+id/recyclerView"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:layout_width=</w:t>
            </w:r>
            <w:r w:rsidRPr="0007326D">
              <w:rPr>
                <w:rFonts w:hint="eastAsia"/>
              </w:rPr>
              <w:t>"0dp"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:layout_height=</w:t>
            </w:r>
            <w:r w:rsidRPr="0007326D">
              <w:rPr>
                <w:rFonts w:hint="eastAsia"/>
              </w:rPr>
              <w:t>"0dp"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:layout_marginStart=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:layout_marginLeft=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:layout_marginEnd=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:layout_marginRight=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android</w:t>
            </w:r>
            <w:r w:rsidRPr="0007326D">
              <w:rPr>
                <w:rFonts w:hint="eastAsia"/>
                <w:color w:val="0000FF"/>
              </w:rPr>
              <w:t>:layout_marginBottom=</w:t>
            </w:r>
            <w:r w:rsidRPr="0007326D">
              <w:rPr>
                <w:rFonts w:hint="eastAsia"/>
              </w:rPr>
              <w:t>"8dp"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:layout_constraintBottom_toBottomOf=</w:t>
            </w:r>
            <w:r w:rsidRPr="0007326D">
              <w:rPr>
                <w:rFonts w:hint="eastAsia"/>
              </w:rPr>
              <w:t>"parent"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:layout_constraintEnd_toEndOf=</w:t>
            </w:r>
            <w:r w:rsidRPr="0007326D">
              <w:rPr>
                <w:rFonts w:hint="eastAsia"/>
              </w:rPr>
              <w:t>"parent"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:layout_constraintStart_toStartOf=</w:t>
            </w:r>
            <w:r w:rsidRPr="0007326D">
              <w:rPr>
                <w:rFonts w:hint="eastAsia"/>
              </w:rPr>
              <w:t>"parent"</w:t>
            </w:r>
            <w:r w:rsidRPr="0007326D">
              <w:rPr>
                <w:rFonts w:hint="eastAsia"/>
              </w:rPr>
              <w:br/>
              <w:t xml:space="preserve">        </w:t>
            </w:r>
            <w:r w:rsidRPr="0007326D">
              <w:rPr>
                <w:rFonts w:hint="eastAsia"/>
                <w:color w:val="660E7A"/>
              </w:rPr>
              <w:t>app</w:t>
            </w:r>
            <w:r w:rsidRPr="0007326D">
              <w:rPr>
                <w:rFonts w:hint="eastAsia"/>
                <w:color w:val="0000FF"/>
              </w:rPr>
              <w:t>:layout_constraintTop_toBottomOf=</w:t>
            </w:r>
            <w:r w:rsidRPr="0007326D">
              <w:rPr>
                <w:rFonts w:hint="eastAsia"/>
              </w:rPr>
              <w:t xml:space="preserve">"@+id/editText" </w:t>
            </w:r>
            <w:r w:rsidRPr="0007326D">
              <w:rPr>
                <w:rFonts w:hint="eastAsia"/>
                <w:color w:val="000000"/>
              </w:rPr>
              <w:t>/&gt;</w:t>
            </w:r>
            <w:r w:rsidRPr="0007326D">
              <w:rPr>
                <w:rFonts w:hint="eastAsia"/>
                <w:color w:val="000000"/>
              </w:rPr>
              <w:br/>
            </w:r>
            <w:r w:rsidRPr="0007326D">
              <w:rPr>
                <w:rFonts w:hint="eastAsia"/>
                <w:color w:val="000000"/>
              </w:rPr>
              <w:br/>
              <w:t>&lt;/</w:t>
            </w:r>
            <w:r w:rsidRPr="0007326D">
              <w:rPr>
                <w:rFonts w:hint="eastAsia"/>
                <w:color w:val="000080"/>
              </w:rPr>
              <w:t>android.support.constraint.ConstraintLayout</w:t>
            </w:r>
            <w:r w:rsidRPr="0007326D">
              <w:rPr>
                <w:rFonts w:hint="eastAsia"/>
                <w:color w:val="000000"/>
              </w:rPr>
              <w:t>&gt;</w:t>
            </w:r>
          </w:p>
          <w:p w14:paraId="756890BB" w14:textId="77777777" w:rsidR="00365749" w:rsidRPr="0007326D" w:rsidRDefault="00365749" w:rsidP="0007326D">
            <w:pPr>
              <w:pStyle w:val="a0"/>
            </w:pPr>
          </w:p>
        </w:tc>
      </w:tr>
    </w:tbl>
    <w:p w14:paraId="66F937BC" w14:textId="77777777" w:rsidR="00365749" w:rsidRPr="00365749" w:rsidRDefault="00365749" w:rsidP="006016F7"/>
    <w:p w14:paraId="016B5C7A" w14:textId="77777777" w:rsidR="008A2496" w:rsidRDefault="008A2496" w:rsidP="006016F7"/>
    <w:p w14:paraId="76D2F271" w14:textId="77777777" w:rsidR="00F94207" w:rsidRDefault="00F94207" w:rsidP="006016F7"/>
    <w:p w14:paraId="4B94D2B0" w14:textId="44B9C730" w:rsidR="006016F7" w:rsidRDefault="006016F7" w:rsidP="006016F7"/>
    <w:p w14:paraId="2FA0BC85" w14:textId="6EF5FD9E" w:rsidR="006016F7" w:rsidRPr="006016F7" w:rsidRDefault="006016F7" w:rsidP="006016F7"/>
    <w:p w14:paraId="1FBD11CC" w14:textId="77777777" w:rsidR="006016F7" w:rsidRPr="006016F7" w:rsidRDefault="006016F7" w:rsidP="006016F7"/>
    <w:p w14:paraId="7B5A6CD4" w14:textId="77777777" w:rsidR="00B05BA3" w:rsidRDefault="00B05BA3" w:rsidP="007664C6"/>
    <w:p w14:paraId="4E23C0BE" w14:textId="77777777" w:rsidR="00B05BA3" w:rsidRDefault="00B05BA3" w:rsidP="007664C6"/>
    <w:p w14:paraId="1DCEF030" w14:textId="77777777" w:rsidR="00B05BA3" w:rsidRDefault="00B05BA3" w:rsidP="007664C6"/>
    <w:p w14:paraId="25987369" w14:textId="51720A1C" w:rsidR="00B05BA3" w:rsidRDefault="00B05BA3" w:rsidP="007664C6"/>
    <w:p w14:paraId="1EFAC04C" w14:textId="14AFDB36" w:rsidR="00B05BA3" w:rsidRDefault="00B05BA3" w:rsidP="007664C6"/>
    <w:p w14:paraId="3979518D" w14:textId="7E3A6B21" w:rsidR="00B05BA3" w:rsidRDefault="00B05BA3" w:rsidP="007664C6"/>
    <w:p w14:paraId="222CDA2F" w14:textId="2DBB0708" w:rsidR="00B05BA3" w:rsidRDefault="00B05BA3" w:rsidP="007664C6"/>
    <w:p w14:paraId="7B097C18" w14:textId="77777777" w:rsidR="00B05BA3" w:rsidRDefault="00B05BA3" w:rsidP="007664C6"/>
    <w:p w14:paraId="034FA2CF" w14:textId="5BD33969" w:rsidR="006D385D" w:rsidRDefault="006D385D" w:rsidP="006D385D">
      <w:pPr>
        <w:pStyle w:val="Heading2"/>
      </w:pPr>
      <w:bookmarkStart w:id="5" w:name="_Toc530472441"/>
      <w:r>
        <w:rPr>
          <w:rFonts w:hint="eastAsia"/>
        </w:rPr>
        <w:lastRenderedPageBreak/>
        <w:t>R</w:t>
      </w:r>
      <w:r>
        <w:t xml:space="preserve">ecyclerView </w:t>
      </w:r>
      <w:r>
        <w:rPr>
          <w:rFonts w:hint="eastAsia"/>
        </w:rPr>
        <w:t>라이브러리 등록</w:t>
      </w:r>
      <w:bookmarkEnd w:id="5"/>
    </w:p>
    <w:p w14:paraId="11322263" w14:textId="5949E7D4" w:rsidR="00B05BA3" w:rsidRDefault="00B05BA3" w:rsidP="00B05BA3">
      <w:pPr>
        <w:pStyle w:val="Heading3"/>
      </w:pP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t xml:space="preserve">build.gradle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2A13B5BC" w14:textId="2C726485" w:rsidR="006904B8" w:rsidRDefault="00314455" w:rsidP="007664C6">
      <w:r>
        <w:rPr>
          <w:noProof/>
        </w:rPr>
        <w:drawing>
          <wp:inline distT="0" distB="0" distL="0" distR="0" wp14:anchorId="35044589" wp14:editId="4A1BED7B">
            <wp:extent cx="6638290" cy="4906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18C1" w14:textId="5D896EDA" w:rsidR="001B3095" w:rsidRDefault="001B3095" w:rsidP="007664C6">
      <w:r>
        <w:t xml:space="preserve">app </w:t>
      </w:r>
      <w:r>
        <w:rPr>
          <w:rFonts w:hint="eastAsia"/>
        </w:rPr>
        <w:t xml:space="preserve">폴더 아래의 </w:t>
      </w:r>
      <w:r>
        <w:t xml:space="preserve">build.gradle </w:t>
      </w:r>
      <w:r>
        <w:rPr>
          <w:rFonts w:hint="eastAsia"/>
        </w:rPr>
        <w:t>파일에서 d</w:t>
      </w:r>
      <w:r>
        <w:t xml:space="preserve">ependencies </w:t>
      </w:r>
      <w:r>
        <w:rPr>
          <w:rFonts w:hint="eastAsia"/>
        </w:rPr>
        <w:t>항목은</w:t>
      </w:r>
    </w:p>
    <w:p w14:paraId="7C6E78A2" w14:textId="3E663A8E" w:rsidR="001B3095" w:rsidRDefault="001B3095" w:rsidP="007664C6">
      <w:r>
        <w:rPr>
          <w:rFonts w:hint="eastAsia"/>
        </w:rPr>
        <w:t>프로젝트에</w:t>
      </w:r>
      <w:r>
        <w:t xml:space="preserve"> </w:t>
      </w:r>
      <w:r>
        <w:rPr>
          <w:rFonts w:hint="eastAsia"/>
        </w:rPr>
        <w:t>필요한 라이브러리 목록</w:t>
      </w:r>
      <w:r w:rsidR="00CB4FB0">
        <w:rPr>
          <w:rFonts w:hint="eastAsia"/>
        </w:rPr>
        <w:t>이다.</w:t>
      </w:r>
    </w:p>
    <w:p w14:paraId="72E13A3E" w14:textId="45844280" w:rsidR="00CB4FB0" w:rsidRDefault="00CB4FB0" w:rsidP="007664C6"/>
    <w:p w14:paraId="7DF80A94" w14:textId="0D62608E" w:rsidR="00CB4FB0" w:rsidRDefault="00CB4FB0" w:rsidP="007664C6">
      <w:r>
        <w:rPr>
          <w:rFonts w:hint="eastAsia"/>
        </w:rPr>
        <w:t>R</w:t>
      </w:r>
      <w:r>
        <w:t>ecyclerView</w:t>
      </w:r>
      <w:r>
        <w:rPr>
          <w:rFonts w:hint="eastAsia"/>
        </w:rPr>
        <w:t xml:space="preserve">를 사용하려면 </w:t>
      </w:r>
      <w:r w:rsidR="008D0355">
        <w:rPr>
          <w:rFonts w:hint="eastAsia"/>
        </w:rPr>
        <w:t>필요한 라이브러리를 여기에 등록해야 한다.</w:t>
      </w:r>
    </w:p>
    <w:p w14:paraId="53D17230" w14:textId="77777777" w:rsidR="00EE4CAE" w:rsidRDefault="00EE4CAE" w:rsidP="007664C6"/>
    <w:p w14:paraId="121EF238" w14:textId="2F25AFAE" w:rsidR="008D0355" w:rsidRDefault="00EE4CAE" w:rsidP="007664C6">
      <w:r>
        <w:rPr>
          <w:rFonts w:hint="eastAsia"/>
        </w:rPr>
        <w:t xml:space="preserve">레이아웃 리소스의 </w:t>
      </w:r>
      <w:r w:rsidR="008D0355">
        <w:rPr>
          <w:rFonts w:hint="eastAsia"/>
        </w:rPr>
        <w:t>디자인 모드에서 R</w:t>
      </w:r>
      <w:r w:rsidR="008D0355">
        <w:t>ecyclerView</w:t>
      </w:r>
      <w:r w:rsidR="008D0355">
        <w:rPr>
          <w:rFonts w:hint="eastAsia"/>
        </w:rPr>
        <w:t xml:space="preserve">를 드래그 드롭하여 </w:t>
      </w:r>
      <w:r>
        <w:rPr>
          <w:rFonts w:hint="eastAsia"/>
        </w:rPr>
        <w:t>추가할 때는</w:t>
      </w:r>
    </w:p>
    <w:p w14:paraId="0A8DC190" w14:textId="52B0C782" w:rsidR="00EE4CAE" w:rsidRDefault="00EE4CAE" w:rsidP="007664C6">
      <w:r>
        <w:rPr>
          <w:rFonts w:hint="eastAsia"/>
        </w:rPr>
        <w:t>필요한 라이브러리가 자동으로 등록된다.</w:t>
      </w:r>
    </w:p>
    <w:p w14:paraId="62E2BAD0" w14:textId="25167C52" w:rsidR="00EE4CAE" w:rsidRDefault="00EE4CAE" w:rsidP="007664C6"/>
    <w:p w14:paraId="6AAC2A4E" w14:textId="712FF799" w:rsidR="00EE4CAE" w:rsidRDefault="00EE4CAE" w:rsidP="007664C6">
      <w:r>
        <w:rPr>
          <w:rFonts w:hint="eastAsia"/>
        </w:rPr>
        <w:t>그런데</w:t>
      </w:r>
      <w:r>
        <w:t xml:space="preserve">, </w:t>
      </w:r>
      <w:r>
        <w:rPr>
          <w:rFonts w:hint="eastAsia"/>
        </w:rPr>
        <w:t>레이아웃 리소스</w:t>
      </w:r>
      <w:r w:rsidR="00191C8E">
        <w:rPr>
          <w:rFonts w:hint="eastAsia"/>
        </w:rPr>
        <w:t xml:space="preserve"> </w:t>
      </w:r>
      <w:r w:rsidR="00191C8E">
        <w:t xml:space="preserve">XML </w:t>
      </w:r>
      <w:r w:rsidR="00191C8E">
        <w:rPr>
          <w:rFonts w:hint="eastAsia"/>
        </w:rPr>
        <w:t>파일</w:t>
      </w:r>
      <w:r>
        <w:rPr>
          <w:rFonts w:hint="eastAsia"/>
        </w:rPr>
        <w:t xml:space="preserve">의 </w:t>
      </w:r>
      <w:r w:rsidR="00191C8E">
        <w:rPr>
          <w:rFonts w:hint="eastAsia"/>
        </w:rPr>
        <w:t xml:space="preserve">소스코드에 </w:t>
      </w:r>
      <w:r w:rsidR="00191C8E">
        <w:t>RecyclerView</w:t>
      </w:r>
      <w:r w:rsidR="00191C8E">
        <w:rPr>
          <w:rFonts w:hint="eastAsia"/>
        </w:rPr>
        <w:t xml:space="preserve"> 항목을 직접 입력하거나 붙여 넣을 때는</w:t>
      </w:r>
    </w:p>
    <w:p w14:paraId="583A935B" w14:textId="0875E8DB" w:rsidR="00191C8E" w:rsidRDefault="00191C8E" w:rsidP="007664C6">
      <w:r>
        <w:rPr>
          <w:rFonts w:hint="eastAsia"/>
        </w:rPr>
        <w:t>필요한 라이브러리가 자동으로 등록되지 않는다.</w:t>
      </w:r>
    </w:p>
    <w:p w14:paraId="656726F8" w14:textId="02605D83" w:rsidR="00191C8E" w:rsidRDefault="00AC6E0D" w:rsidP="007664C6">
      <w:r>
        <w:rPr>
          <w:rFonts w:hint="eastAsia"/>
        </w:rPr>
        <w:t>그래서 직접 등록해 주어야 한다.</w:t>
      </w:r>
    </w:p>
    <w:p w14:paraId="45F01440" w14:textId="77777777" w:rsidR="00AC6E0D" w:rsidRDefault="00AC6E0D" w:rsidP="007664C6"/>
    <w:p w14:paraId="3F4181D4" w14:textId="4E48C8BD" w:rsidR="001B3095" w:rsidRDefault="006D385D" w:rsidP="006D385D">
      <w:pPr>
        <w:pStyle w:val="Heading3"/>
      </w:pPr>
      <w:r>
        <w:rPr>
          <w:rFonts w:hint="eastAsia"/>
        </w:rPr>
        <w:t>b</w:t>
      </w:r>
      <w:r>
        <w:t xml:space="preserve">uild.gradle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0BFC" w14:paraId="4C4BE51B" w14:textId="77777777" w:rsidTr="00B40BFC">
        <w:tc>
          <w:tcPr>
            <w:tcW w:w="10456" w:type="dxa"/>
          </w:tcPr>
          <w:p w14:paraId="1A32E42D" w14:textId="77777777" w:rsidR="00B40BFC" w:rsidRPr="00B40BFC" w:rsidRDefault="00B40BFC" w:rsidP="00B40B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apply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plugin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'com.android.application'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 {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compileSdkVersion 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28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defaultConfig {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applicationId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"net.skhu.e04list2"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minSdkVersion 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15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targetSdkVersion 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28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versionCode 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B40BFC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versionName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"1.0"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testInstrumentationRunner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"android.support.test.runner.AndroidJUnitRunner"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buildTypes {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release {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minifyEnabled </w:t>
            </w:r>
            <w:r w:rsidRPr="00B40BFC">
              <w:rPr>
                <w:rFonts w:hAnsi="굴림체" w:cs="굴림체" w:hint="eastAsia"/>
                <w:b/>
                <w:bCs/>
                <w:color w:val="000043"/>
                <w:kern w:val="0"/>
                <w:sz w:val="18"/>
                <w:szCs w:val="18"/>
              </w:rPr>
              <w:t>false</w:t>
            </w:r>
            <w:r w:rsidRPr="00B40BFC">
              <w:rPr>
                <w:rFonts w:hAnsi="굴림체" w:cs="굴림체" w:hint="eastAsia"/>
                <w:b/>
                <w:bCs/>
                <w:color w:val="000043"/>
                <w:kern w:val="0"/>
                <w:sz w:val="18"/>
                <w:szCs w:val="18"/>
              </w:rPr>
              <w:br/>
              <w:t xml:space="preserve">    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proguardFiles getDefaultProguardFile(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'proguard-android.txt'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),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'proguard-rules.pro'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dependencies {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implementation fileTree(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dir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'libs'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include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: [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'*.jar'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])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'com.android.support:appcompat-v7:28.0.0'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'com.android.support.constraint:constraint-layout:1.1.3'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testImplementation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'junit:junit:4.12'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androidTestImplementation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'com.android.support.test:runner:1.0.2'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androidTestImplementation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'com.android.support.test.espresso:espresso-core:3.0.2'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implementation 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'com.android.support:recyclerview-v7:28.0.0'</w:t>
            </w:r>
            <w:r w:rsidRPr="00B40BFC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40BF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0EBEE460" w14:textId="77777777" w:rsidR="00B40BFC" w:rsidRPr="00B40BFC" w:rsidRDefault="00B40BFC" w:rsidP="007664C6"/>
        </w:tc>
      </w:tr>
    </w:tbl>
    <w:p w14:paraId="78E666F5" w14:textId="53B04169" w:rsidR="00B05BA3" w:rsidRDefault="00B05BA3" w:rsidP="007664C6"/>
    <w:p w14:paraId="1A7993E9" w14:textId="59345BF0" w:rsidR="007879D6" w:rsidRDefault="007879D6" w:rsidP="007664C6">
      <w:r>
        <w:rPr>
          <w:rFonts w:hint="eastAsia"/>
          <w:noProof/>
        </w:rPr>
        <w:drawing>
          <wp:inline distT="0" distB="0" distL="0" distR="0" wp14:anchorId="482807CA" wp14:editId="4783DCD9">
            <wp:extent cx="5722866" cy="65326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18" cy="65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EFC3" w14:textId="61C48719" w:rsidR="007879D6" w:rsidRDefault="007879D6" w:rsidP="007664C6">
      <w:r>
        <w:rPr>
          <w:rFonts w:hint="eastAsia"/>
        </w:rPr>
        <w:t>위 작업들을 잘 수행했다면,</w:t>
      </w:r>
      <w:r>
        <w:t xml:space="preserve"> </w:t>
      </w:r>
      <w:r w:rsidR="00B27AAE">
        <w:rPr>
          <w:rFonts w:hint="eastAsia"/>
        </w:rPr>
        <w:t>위와 같이 보일 것이다.</w:t>
      </w:r>
    </w:p>
    <w:p w14:paraId="4B7FC0EB" w14:textId="7F18D45B" w:rsidR="00B27AAE" w:rsidRDefault="00B27AAE" w:rsidP="007664C6"/>
    <w:p w14:paraId="769790DB" w14:textId="77777777" w:rsidR="00B27AAE" w:rsidRDefault="00B27AAE" w:rsidP="007664C6"/>
    <w:p w14:paraId="077150D3" w14:textId="08C6B8B6" w:rsidR="00B27AAE" w:rsidRDefault="00B27AAE" w:rsidP="00B27AAE">
      <w:pPr>
        <w:pStyle w:val="Heading2"/>
      </w:pPr>
      <w:bookmarkStart w:id="6" w:name="_Toc530472442"/>
      <w:r>
        <w:rPr>
          <w:rFonts w:hint="eastAsia"/>
        </w:rPr>
        <w:lastRenderedPageBreak/>
        <w:t>i</w:t>
      </w:r>
      <w:r>
        <w:t xml:space="preserve">tem.xml </w:t>
      </w:r>
      <w:r>
        <w:rPr>
          <w:rFonts w:hint="eastAsia"/>
        </w:rPr>
        <w:t>파일 생성</w:t>
      </w:r>
      <w:bookmarkEnd w:id="6"/>
    </w:p>
    <w:p w14:paraId="4AA8C72D" w14:textId="77777777" w:rsidR="00B27AAE" w:rsidRPr="00B27AAE" w:rsidRDefault="00B27AAE" w:rsidP="00B27AAE"/>
    <w:p w14:paraId="6484326E" w14:textId="77777777" w:rsidR="000C487A" w:rsidRDefault="000C487A" w:rsidP="000C487A">
      <w:r>
        <w:rPr>
          <w:rFonts w:hint="eastAsia"/>
        </w:rPr>
        <w:t>메뉴:</w:t>
      </w:r>
      <w:r>
        <w:t xml:space="preserve"> File - New - Layout resource file</w:t>
      </w:r>
    </w:p>
    <w:p w14:paraId="3E8F9D19" w14:textId="77777777" w:rsidR="000C487A" w:rsidRDefault="000C487A" w:rsidP="000C487A">
      <w:r>
        <w:rPr>
          <w:noProof/>
        </w:rPr>
        <w:drawing>
          <wp:inline distT="0" distB="0" distL="0" distR="0" wp14:anchorId="268A9A94" wp14:editId="2E58F915">
            <wp:extent cx="4913074" cy="286118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912" cy="28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A1C" w14:textId="28960236" w:rsidR="007879D6" w:rsidRDefault="007879D6" w:rsidP="007664C6"/>
    <w:p w14:paraId="1DDF8FA9" w14:textId="77777777" w:rsidR="000C487A" w:rsidRDefault="000C487A" w:rsidP="007664C6"/>
    <w:p w14:paraId="3430EAE6" w14:textId="3CF197EE" w:rsidR="007879D6" w:rsidRDefault="00812A3F" w:rsidP="00812A3F">
      <w:pPr>
        <w:pStyle w:val="Heading3"/>
      </w:pPr>
      <w:r>
        <w:rPr>
          <w:rFonts w:hint="eastAsia"/>
        </w:rPr>
        <w:t>T</w:t>
      </w:r>
      <w:r>
        <w:t xml:space="preserve">extView </w:t>
      </w:r>
      <w:r>
        <w:rPr>
          <w:rFonts w:hint="eastAsia"/>
        </w:rPr>
        <w:t>추가</w:t>
      </w:r>
    </w:p>
    <w:p w14:paraId="1B5E4E72" w14:textId="5D452CEE" w:rsidR="00812A3F" w:rsidRDefault="00812A3F" w:rsidP="00812A3F">
      <w:r>
        <w:rPr>
          <w:noProof/>
        </w:rPr>
        <w:drawing>
          <wp:inline distT="0" distB="0" distL="0" distR="0" wp14:anchorId="0C55377E" wp14:editId="190C1FF0">
            <wp:extent cx="66459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9B20" w14:textId="77777777" w:rsidR="000C3CFE" w:rsidRDefault="000C3CFE" w:rsidP="0081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816"/>
      </w:tblGrid>
      <w:tr w:rsidR="000C3CFE" w:rsidRPr="000C3CFE" w14:paraId="0E47D8CD" w14:textId="77777777" w:rsidTr="000C3CFE">
        <w:tc>
          <w:tcPr>
            <w:tcW w:w="0" w:type="auto"/>
            <w:shd w:val="clear" w:color="auto" w:fill="F2F2F2" w:themeFill="background1" w:themeFillShade="F2"/>
          </w:tcPr>
          <w:p w14:paraId="03D80DB3" w14:textId="2759BCFC" w:rsidR="000C3CFE" w:rsidRPr="000C3CFE" w:rsidRDefault="000C3CFE" w:rsidP="000D755A">
            <w:r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9236AA" w14:textId="23AD91CC" w:rsidR="000C3CFE" w:rsidRPr="000C3CFE" w:rsidRDefault="000C3CFE" w:rsidP="000D755A">
            <w:r>
              <w:rPr>
                <w:rFonts w:hint="eastAsia"/>
              </w:rPr>
              <w:t>값</w:t>
            </w:r>
          </w:p>
        </w:tc>
      </w:tr>
      <w:tr w:rsidR="000C3CFE" w:rsidRPr="000C3CFE" w14:paraId="4BC33A33" w14:textId="77777777" w:rsidTr="000C3CFE">
        <w:tc>
          <w:tcPr>
            <w:tcW w:w="0" w:type="auto"/>
          </w:tcPr>
          <w:p w14:paraId="13136472" w14:textId="77777777" w:rsidR="000C3CFE" w:rsidRPr="000C3CFE" w:rsidRDefault="000C3CFE" w:rsidP="000D755A">
            <w:r w:rsidRPr="000C3CFE">
              <w:rPr>
                <w:rFonts w:hint="eastAsia"/>
              </w:rPr>
              <w:t>I</w:t>
            </w:r>
            <w:r w:rsidRPr="000C3CFE">
              <w:t>D</w:t>
            </w:r>
          </w:p>
        </w:tc>
        <w:tc>
          <w:tcPr>
            <w:tcW w:w="0" w:type="auto"/>
          </w:tcPr>
          <w:p w14:paraId="6A0137B6" w14:textId="77777777" w:rsidR="000C3CFE" w:rsidRPr="000C3CFE" w:rsidRDefault="000C3CFE" w:rsidP="000D755A">
            <w:r w:rsidRPr="000C3CFE">
              <w:t>textView1</w:t>
            </w:r>
          </w:p>
        </w:tc>
      </w:tr>
      <w:tr w:rsidR="000C3CFE" w:rsidRPr="000C3CFE" w14:paraId="5149CEF0" w14:textId="77777777" w:rsidTr="000C3CFE">
        <w:tc>
          <w:tcPr>
            <w:tcW w:w="0" w:type="auto"/>
          </w:tcPr>
          <w:p w14:paraId="1B9CA4C0" w14:textId="77777777" w:rsidR="000C3CFE" w:rsidRPr="000C3CFE" w:rsidRDefault="000C3CFE" w:rsidP="000D755A">
            <w:r w:rsidRPr="000C3CFE">
              <w:rPr>
                <w:rFonts w:hint="eastAsia"/>
              </w:rPr>
              <w:t>l</w:t>
            </w:r>
            <w:r w:rsidRPr="000C3CFE">
              <w:t>ayout_width</w:t>
            </w:r>
          </w:p>
        </w:tc>
        <w:tc>
          <w:tcPr>
            <w:tcW w:w="0" w:type="auto"/>
          </w:tcPr>
          <w:p w14:paraId="636914A4" w14:textId="77777777" w:rsidR="000C3CFE" w:rsidRPr="000C3CFE" w:rsidRDefault="000C3CFE" w:rsidP="000D755A">
            <w:r w:rsidRPr="000C3CFE">
              <w:t>match_constraint</w:t>
            </w:r>
          </w:p>
        </w:tc>
      </w:tr>
      <w:tr w:rsidR="000C3CFE" w:rsidRPr="000C3CFE" w14:paraId="51DDBA94" w14:textId="77777777" w:rsidTr="000C3CFE">
        <w:tc>
          <w:tcPr>
            <w:tcW w:w="0" w:type="auto"/>
          </w:tcPr>
          <w:p w14:paraId="1794B497" w14:textId="77777777" w:rsidR="000C3CFE" w:rsidRPr="000C3CFE" w:rsidRDefault="000C3CFE" w:rsidP="000D755A">
            <w:r w:rsidRPr="000C3CFE">
              <w:rPr>
                <w:rFonts w:hint="eastAsia"/>
              </w:rPr>
              <w:t>l</w:t>
            </w:r>
            <w:r w:rsidRPr="000C3CFE">
              <w:t>ayout_height</w:t>
            </w:r>
          </w:p>
        </w:tc>
        <w:tc>
          <w:tcPr>
            <w:tcW w:w="0" w:type="auto"/>
          </w:tcPr>
          <w:p w14:paraId="3EE0D1CF" w14:textId="77777777" w:rsidR="000C3CFE" w:rsidRPr="000C3CFE" w:rsidRDefault="000C3CFE" w:rsidP="000D755A">
            <w:r w:rsidRPr="000C3CFE">
              <w:t>warp_content</w:t>
            </w:r>
          </w:p>
        </w:tc>
      </w:tr>
    </w:tbl>
    <w:p w14:paraId="1292FBDE" w14:textId="77777777" w:rsidR="00D23B22" w:rsidRDefault="00D23B22" w:rsidP="00812A3F"/>
    <w:p w14:paraId="78AF8E20" w14:textId="77777777" w:rsidR="00812A3F" w:rsidRDefault="00812A3F" w:rsidP="00812A3F"/>
    <w:p w14:paraId="60D6E455" w14:textId="3CE8650E" w:rsidR="00812A3F" w:rsidRDefault="00E30102" w:rsidP="00812A3F">
      <w:r>
        <w:rPr>
          <w:rFonts w:hint="eastAsia"/>
          <w:noProof/>
        </w:rPr>
        <w:lastRenderedPageBreak/>
        <w:drawing>
          <wp:inline distT="0" distB="0" distL="0" distR="0" wp14:anchorId="7420E3FC" wp14:editId="10C828B7">
            <wp:extent cx="6210278" cy="5249008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86" cy="52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9324" w14:textId="582F69CF" w:rsidR="00E30102" w:rsidRDefault="00E30102" w:rsidP="0081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16"/>
      </w:tblGrid>
      <w:tr w:rsidR="00E30102" w:rsidRPr="000C3CFE" w14:paraId="35F6C1C3" w14:textId="77777777" w:rsidTr="00773B4C">
        <w:tc>
          <w:tcPr>
            <w:tcW w:w="0" w:type="auto"/>
            <w:shd w:val="clear" w:color="auto" w:fill="F2F2F2" w:themeFill="background1" w:themeFillShade="F2"/>
          </w:tcPr>
          <w:p w14:paraId="0ADD77CC" w14:textId="77777777" w:rsidR="00E30102" w:rsidRPr="000C3CFE" w:rsidRDefault="00E30102" w:rsidP="00773B4C">
            <w:r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D497412" w14:textId="0C0BC48A" w:rsidR="00E30102" w:rsidRPr="000C3CFE" w:rsidRDefault="00E30102" w:rsidP="00773B4C">
            <w:r>
              <w:rPr>
                <w:rFonts w:hint="eastAsia"/>
              </w:rPr>
              <w:t xml:space="preserve"> 값</w:t>
            </w:r>
          </w:p>
        </w:tc>
      </w:tr>
      <w:tr w:rsidR="00E30102" w:rsidRPr="000C3CFE" w14:paraId="752C8E6D" w14:textId="77777777" w:rsidTr="00773B4C">
        <w:tc>
          <w:tcPr>
            <w:tcW w:w="0" w:type="auto"/>
          </w:tcPr>
          <w:p w14:paraId="56742CFB" w14:textId="11A2A4C5" w:rsidR="00E30102" w:rsidRPr="000C3CFE" w:rsidRDefault="00E30102" w:rsidP="00773B4C">
            <w:r>
              <w:rPr>
                <w:rFonts w:hint="eastAsia"/>
              </w:rPr>
              <w:t>t</w:t>
            </w:r>
            <w:r>
              <w:t>extSize</w:t>
            </w:r>
          </w:p>
        </w:tc>
        <w:tc>
          <w:tcPr>
            <w:tcW w:w="0" w:type="auto"/>
          </w:tcPr>
          <w:p w14:paraId="41EE7C8A" w14:textId="0A2C82DC" w:rsidR="00E30102" w:rsidRPr="000C3CFE" w:rsidRDefault="00E30102" w:rsidP="00773B4C">
            <w:r>
              <w:t xml:space="preserve"> 20sp      </w:t>
            </w:r>
          </w:p>
        </w:tc>
      </w:tr>
    </w:tbl>
    <w:p w14:paraId="2DFB0B88" w14:textId="77777777" w:rsidR="00E30102" w:rsidRDefault="00E30102" w:rsidP="00812A3F"/>
    <w:p w14:paraId="7E929372" w14:textId="798E9194" w:rsidR="00E30102" w:rsidRDefault="00E30102" w:rsidP="00812A3F"/>
    <w:p w14:paraId="6D73D4BF" w14:textId="1D4633ED" w:rsidR="003E4823" w:rsidRDefault="003E482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4A83CBE" w14:textId="321EED4B" w:rsidR="00E30102" w:rsidRDefault="003E4823" w:rsidP="003E4823">
      <w:pPr>
        <w:pStyle w:val="Heading3"/>
      </w:pPr>
      <w:r>
        <w:rPr>
          <w:rFonts w:hint="eastAsia"/>
        </w:rPr>
        <w:lastRenderedPageBreak/>
        <w:t>T</w:t>
      </w:r>
      <w:r>
        <w:t>extV</w:t>
      </w:r>
      <w:r>
        <w:rPr>
          <w:rFonts w:hint="eastAsia"/>
        </w:rPr>
        <w:t>i</w:t>
      </w:r>
      <w:r>
        <w:t xml:space="preserve">ew </w:t>
      </w:r>
      <w:r>
        <w:rPr>
          <w:rFonts w:hint="eastAsia"/>
        </w:rPr>
        <w:t>한개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678232EE" w14:textId="399DFE42" w:rsidR="003E4823" w:rsidRDefault="003E4823" w:rsidP="003E4823">
      <w:r>
        <w:rPr>
          <w:noProof/>
        </w:rPr>
        <w:drawing>
          <wp:inline distT="0" distB="0" distL="0" distR="0" wp14:anchorId="5F4F397B" wp14:editId="65919E21">
            <wp:extent cx="6645910" cy="3197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3D0" w14:textId="7D3D571B" w:rsidR="003E4823" w:rsidRDefault="003E4823" w:rsidP="003E4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816"/>
      </w:tblGrid>
      <w:tr w:rsidR="003E4823" w:rsidRPr="000C3CFE" w14:paraId="2C2A5C17" w14:textId="77777777" w:rsidTr="00773B4C">
        <w:tc>
          <w:tcPr>
            <w:tcW w:w="0" w:type="auto"/>
            <w:shd w:val="clear" w:color="auto" w:fill="F2F2F2" w:themeFill="background1" w:themeFillShade="F2"/>
          </w:tcPr>
          <w:p w14:paraId="7F2BB2AE" w14:textId="77777777" w:rsidR="003E4823" w:rsidRPr="000C3CFE" w:rsidRDefault="003E4823" w:rsidP="00773B4C">
            <w:r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A72AB81" w14:textId="77777777" w:rsidR="003E4823" w:rsidRPr="000C3CFE" w:rsidRDefault="003E4823" w:rsidP="00773B4C">
            <w:r>
              <w:rPr>
                <w:rFonts w:hint="eastAsia"/>
              </w:rPr>
              <w:t>값</w:t>
            </w:r>
          </w:p>
        </w:tc>
      </w:tr>
      <w:tr w:rsidR="003E4823" w:rsidRPr="000C3CFE" w14:paraId="344D871F" w14:textId="77777777" w:rsidTr="00773B4C">
        <w:tc>
          <w:tcPr>
            <w:tcW w:w="0" w:type="auto"/>
          </w:tcPr>
          <w:p w14:paraId="701BAB3B" w14:textId="77777777" w:rsidR="003E4823" w:rsidRPr="000C3CFE" w:rsidRDefault="003E4823" w:rsidP="00773B4C">
            <w:r w:rsidRPr="000C3CFE">
              <w:rPr>
                <w:rFonts w:hint="eastAsia"/>
              </w:rPr>
              <w:t>I</w:t>
            </w:r>
            <w:r w:rsidRPr="000C3CFE">
              <w:t>D</w:t>
            </w:r>
          </w:p>
        </w:tc>
        <w:tc>
          <w:tcPr>
            <w:tcW w:w="0" w:type="auto"/>
          </w:tcPr>
          <w:p w14:paraId="7084DE35" w14:textId="7A0BB833" w:rsidR="003E4823" w:rsidRPr="000C3CFE" w:rsidRDefault="003E4823" w:rsidP="00773B4C">
            <w:r w:rsidRPr="000C3CFE">
              <w:t>textView</w:t>
            </w:r>
            <w:r>
              <w:t>2</w:t>
            </w:r>
          </w:p>
        </w:tc>
      </w:tr>
      <w:tr w:rsidR="003E4823" w:rsidRPr="000C3CFE" w14:paraId="6ABDB692" w14:textId="77777777" w:rsidTr="00773B4C">
        <w:tc>
          <w:tcPr>
            <w:tcW w:w="0" w:type="auto"/>
          </w:tcPr>
          <w:p w14:paraId="1D459172" w14:textId="77777777" w:rsidR="003E4823" w:rsidRPr="000C3CFE" w:rsidRDefault="003E4823" w:rsidP="00773B4C">
            <w:r w:rsidRPr="000C3CFE">
              <w:rPr>
                <w:rFonts w:hint="eastAsia"/>
              </w:rPr>
              <w:t>l</w:t>
            </w:r>
            <w:r w:rsidRPr="000C3CFE">
              <w:t>ayout_width</w:t>
            </w:r>
          </w:p>
        </w:tc>
        <w:tc>
          <w:tcPr>
            <w:tcW w:w="0" w:type="auto"/>
          </w:tcPr>
          <w:p w14:paraId="10E98C72" w14:textId="77777777" w:rsidR="003E4823" w:rsidRPr="000C3CFE" w:rsidRDefault="003E4823" w:rsidP="00773B4C">
            <w:r w:rsidRPr="000C3CFE">
              <w:t>match_constraint</w:t>
            </w:r>
          </w:p>
        </w:tc>
      </w:tr>
      <w:tr w:rsidR="003E4823" w:rsidRPr="000C3CFE" w14:paraId="36F983E8" w14:textId="77777777" w:rsidTr="00773B4C">
        <w:tc>
          <w:tcPr>
            <w:tcW w:w="0" w:type="auto"/>
          </w:tcPr>
          <w:p w14:paraId="0B11F1FC" w14:textId="77777777" w:rsidR="003E4823" w:rsidRPr="000C3CFE" w:rsidRDefault="003E4823" w:rsidP="00773B4C">
            <w:r w:rsidRPr="000C3CFE">
              <w:rPr>
                <w:rFonts w:hint="eastAsia"/>
              </w:rPr>
              <w:t>l</w:t>
            </w:r>
            <w:r w:rsidRPr="000C3CFE">
              <w:t>ayout_height</w:t>
            </w:r>
          </w:p>
        </w:tc>
        <w:tc>
          <w:tcPr>
            <w:tcW w:w="0" w:type="auto"/>
          </w:tcPr>
          <w:p w14:paraId="4A7CF616" w14:textId="77777777" w:rsidR="003E4823" w:rsidRPr="000C3CFE" w:rsidRDefault="003E4823" w:rsidP="00773B4C">
            <w:r w:rsidRPr="000C3CFE">
              <w:t>warp_content</w:t>
            </w:r>
          </w:p>
        </w:tc>
      </w:tr>
    </w:tbl>
    <w:p w14:paraId="3543A55D" w14:textId="559D83BE" w:rsidR="003E4823" w:rsidRDefault="003E4823" w:rsidP="003E4823"/>
    <w:p w14:paraId="16D40284" w14:textId="120F1060" w:rsidR="005351E7" w:rsidRDefault="005351E7" w:rsidP="003E4823">
      <w:r>
        <w:rPr>
          <w:noProof/>
        </w:rPr>
        <w:lastRenderedPageBreak/>
        <w:drawing>
          <wp:inline distT="0" distB="0" distL="0" distR="0" wp14:anchorId="6677D632" wp14:editId="53A23D1B">
            <wp:extent cx="6645910" cy="5456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500" w14:textId="77777777" w:rsidR="005351E7" w:rsidRDefault="005351E7" w:rsidP="003E4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16"/>
      </w:tblGrid>
      <w:tr w:rsidR="005526F6" w:rsidRPr="000C3CFE" w14:paraId="2038F84E" w14:textId="77777777" w:rsidTr="00773B4C">
        <w:tc>
          <w:tcPr>
            <w:tcW w:w="0" w:type="auto"/>
            <w:shd w:val="clear" w:color="auto" w:fill="F2F2F2" w:themeFill="background1" w:themeFillShade="F2"/>
          </w:tcPr>
          <w:p w14:paraId="3EE5818F" w14:textId="77777777" w:rsidR="005526F6" w:rsidRPr="000C3CFE" w:rsidRDefault="005526F6" w:rsidP="00773B4C">
            <w:r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5A82FA8" w14:textId="77777777" w:rsidR="005526F6" w:rsidRPr="000C3CFE" w:rsidRDefault="005526F6" w:rsidP="00773B4C">
            <w:r>
              <w:rPr>
                <w:rFonts w:hint="eastAsia"/>
              </w:rPr>
              <w:t xml:space="preserve"> 값</w:t>
            </w:r>
          </w:p>
        </w:tc>
      </w:tr>
      <w:tr w:rsidR="005526F6" w:rsidRPr="000C3CFE" w14:paraId="14C19A1F" w14:textId="77777777" w:rsidTr="00773B4C">
        <w:tc>
          <w:tcPr>
            <w:tcW w:w="0" w:type="auto"/>
          </w:tcPr>
          <w:p w14:paraId="449A8B9F" w14:textId="77777777" w:rsidR="005526F6" w:rsidRPr="000C3CFE" w:rsidRDefault="005526F6" w:rsidP="00773B4C">
            <w:r>
              <w:rPr>
                <w:rFonts w:hint="eastAsia"/>
              </w:rPr>
              <w:t>t</w:t>
            </w:r>
            <w:r>
              <w:t>extSize</w:t>
            </w:r>
          </w:p>
        </w:tc>
        <w:tc>
          <w:tcPr>
            <w:tcW w:w="0" w:type="auto"/>
          </w:tcPr>
          <w:p w14:paraId="77EB30F2" w14:textId="76F679D3" w:rsidR="005526F6" w:rsidRPr="000C3CFE" w:rsidRDefault="005526F6" w:rsidP="00773B4C">
            <w:r>
              <w:t xml:space="preserve"> 12sp      </w:t>
            </w:r>
          </w:p>
        </w:tc>
      </w:tr>
    </w:tbl>
    <w:p w14:paraId="62424172" w14:textId="77777777" w:rsidR="005526F6" w:rsidRDefault="005526F6" w:rsidP="005526F6"/>
    <w:p w14:paraId="40A20AFF" w14:textId="030C1FDD" w:rsidR="00DA352C" w:rsidRDefault="00DA352C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BC86488" w14:textId="3272903D" w:rsidR="00DA352C" w:rsidRDefault="00DA352C" w:rsidP="00DA352C">
      <w:pPr>
        <w:pStyle w:val="Heading3"/>
      </w:pPr>
      <w:r>
        <w:rPr>
          <w:rFonts w:hint="eastAsia"/>
        </w:rPr>
        <w:lastRenderedPageBreak/>
        <w:t>C</w:t>
      </w:r>
      <w:r>
        <w:t xml:space="preserve">onstraintLayout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70143D70" w14:textId="4C496D31" w:rsidR="00DA352C" w:rsidRPr="00DA352C" w:rsidRDefault="00DA352C" w:rsidP="00DA352C">
      <w:r>
        <w:rPr>
          <w:rFonts w:hint="eastAsia"/>
          <w:noProof/>
        </w:rPr>
        <w:drawing>
          <wp:inline distT="0" distB="0" distL="0" distR="0" wp14:anchorId="4DE27E91" wp14:editId="2B0079B2">
            <wp:extent cx="6645910" cy="3023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034D" w14:textId="76A48BBA" w:rsidR="003E4823" w:rsidRDefault="003E4823" w:rsidP="003E4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416"/>
      </w:tblGrid>
      <w:tr w:rsidR="00DA352C" w:rsidRPr="000C3CFE" w14:paraId="621B86E1" w14:textId="77777777" w:rsidTr="00773B4C">
        <w:tc>
          <w:tcPr>
            <w:tcW w:w="0" w:type="auto"/>
            <w:shd w:val="clear" w:color="auto" w:fill="F2F2F2" w:themeFill="background1" w:themeFillShade="F2"/>
          </w:tcPr>
          <w:p w14:paraId="623B14AC" w14:textId="77777777" w:rsidR="00DA352C" w:rsidRPr="000C3CFE" w:rsidRDefault="00DA352C" w:rsidP="00773B4C">
            <w:r>
              <w:rPr>
                <w:rFonts w:hint="eastAsia"/>
              </w:rPr>
              <w:t>속성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F94FF87" w14:textId="77777777" w:rsidR="00DA352C" w:rsidRPr="000C3CFE" w:rsidRDefault="00DA352C" w:rsidP="00773B4C">
            <w:r>
              <w:rPr>
                <w:rFonts w:hint="eastAsia"/>
              </w:rPr>
              <w:t xml:space="preserve"> 값</w:t>
            </w:r>
          </w:p>
        </w:tc>
      </w:tr>
      <w:tr w:rsidR="00DA352C" w:rsidRPr="000C3CFE" w14:paraId="22B17E68" w14:textId="77777777" w:rsidTr="00773B4C">
        <w:tc>
          <w:tcPr>
            <w:tcW w:w="0" w:type="auto"/>
          </w:tcPr>
          <w:p w14:paraId="55123F5A" w14:textId="3EC9DD33" w:rsidR="00DA352C" w:rsidRPr="000C3CFE" w:rsidRDefault="00DA352C" w:rsidP="00773B4C">
            <w:r>
              <w:rPr>
                <w:rFonts w:hint="eastAsia"/>
              </w:rPr>
              <w:t>l</w:t>
            </w:r>
            <w:r>
              <w:t>ayout_height</w:t>
            </w:r>
          </w:p>
        </w:tc>
        <w:tc>
          <w:tcPr>
            <w:tcW w:w="0" w:type="auto"/>
          </w:tcPr>
          <w:p w14:paraId="381542D4" w14:textId="2221BAE8" w:rsidR="00DA352C" w:rsidRPr="000C3CFE" w:rsidRDefault="00DA352C" w:rsidP="00773B4C">
            <w:r>
              <w:t>wrap_content</w:t>
            </w:r>
          </w:p>
        </w:tc>
      </w:tr>
    </w:tbl>
    <w:p w14:paraId="0E4B28E3" w14:textId="77777777" w:rsidR="00DA352C" w:rsidRDefault="00DA352C" w:rsidP="00DA352C"/>
    <w:p w14:paraId="21916777" w14:textId="77777777" w:rsidR="00DA352C" w:rsidRDefault="00DA352C" w:rsidP="003E4823"/>
    <w:p w14:paraId="514271EA" w14:textId="4F48B3F6" w:rsidR="00373F29" w:rsidRDefault="00373F2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32CBA50" w14:textId="5490F689" w:rsidR="003E4823" w:rsidRDefault="00373F29" w:rsidP="00373F29">
      <w:pPr>
        <w:pStyle w:val="Heading1"/>
      </w:pPr>
      <w:bookmarkStart w:id="7" w:name="_Toc530472443"/>
      <w:r>
        <w:lastRenderedPageBreak/>
        <w:t xml:space="preserve">Java </w:t>
      </w:r>
      <w:r>
        <w:rPr>
          <w:rFonts w:hint="eastAsia"/>
        </w:rPr>
        <w:t>구현</w:t>
      </w:r>
      <w:bookmarkEnd w:id="7"/>
    </w:p>
    <w:p w14:paraId="584EDA48" w14:textId="77777777" w:rsidR="007A6C0C" w:rsidRPr="007A6C0C" w:rsidRDefault="007A6C0C" w:rsidP="007A6C0C"/>
    <w:p w14:paraId="5D477FFD" w14:textId="7C41BD1D" w:rsidR="00373F29" w:rsidRDefault="00373F29" w:rsidP="00373F29">
      <w:pPr>
        <w:pStyle w:val="Heading2"/>
      </w:pPr>
      <w:bookmarkStart w:id="8" w:name="_Toc530472444"/>
      <w:r>
        <w:rPr>
          <w:rFonts w:hint="eastAsia"/>
        </w:rPr>
        <w:t>I</w:t>
      </w:r>
      <w:r>
        <w:t>tem.java</w:t>
      </w:r>
      <w:bookmarkEnd w:id="8"/>
    </w:p>
    <w:p w14:paraId="6A2A3D1F" w14:textId="77777777" w:rsidR="007A6C0C" w:rsidRDefault="007A6C0C" w:rsidP="007A6C0C"/>
    <w:p w14:paraId="1C64FB96" w14:textId="61571BE3" w:rsidR="007A6C0C" w:rsidRDefault="007A6C0C" w:rsidP="007A6C0C">
      <w:r>
        <w:rPr>
          <w:rFonts w:hint="eastAsia"/>
        </w:rPr>
        <w:t>데이터 항목에 해당하는 클래스를 구현하자.</w:t>
      </w:r>
    </w:p>
    <w:p w14:paraId="65D5C26F" w14:textId="77777777" w:rsidR="007A6C0C" w:rsidRDefault="007A6C0C" w:rsidP="007A6C0C"/>
    <w:p w14:paraId="51D15EA1" w14:textId="77777777" w:rsidR="007A6C0C" w:rsidRPr="007A6C0C" w:rsidRDefault="007A6C0C" w:rsidP="007A6C0C"/>
    <w:p w14:paraId="6DD4778B" w14:textId="75A74110" w:rsidR="00373F29" w:rsidRDefault="00373F29" w:rsidP="00373F29">
      <w:r>
        <w:rPr>
          <w:rFonts w:hint="eastAsia"/>
        </w:rPr>
        <w:t>메뉴:</w:t>
      </w:r>
      <w:r>
        <w:t xml:space="preserve"> File - New - Java Class</w:t>
      </w:r>
    </w:p>
    <w:p w14:paraId="2C77F4DB" w14:textId="43BA8526" w:rsidR="00373F29" w:rsidRDefault="008D11AD" w:rsidP="00373F29">
      <w:r>
        <w:rPr>
          <w:noProof/>
        </w:rPr>
        <w:drawing>
          <wp:inline distT="0" distB="0" distL="0" distR="0" wp14:anchorId="6592CF28" wp14:editId="4C220EE4">
            <wp:extent cx="5057775" cy="400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1270" w14:textId="77777777" w:rsidR="00373F29" w:rsidRDefault="00373F29" w:rsidP="00373F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816"/>
      </w:tblGrid>
      <w:tr w:rsidR="00373F29" w:rsidRPr="00373F29" w14:paraId="64DE7EF4" w14:textId="77777777" w:rsidTr="00373F29">
        <w:tc>
          <w:tcPr>
            <w:tcW w:w="0" w:type="auto"/>
          </w:tcPr>
          <w:p w14:paraId="22BA13A7" w14:textId="77777777" w:rsidR="00373F29" w:rsidRPr="00373F29" w:rsidRDefault="00373F29" w:rsidP="00A3240B">
            <w:r w:rsidRPr="00373F29">
              <w:rPr>
                <w:rFonts w:hint="eastAsia"/>
              </w:rPr>
              <w:t>N</w:t>
            </w:r>
            <w:r w:rsidRPr="00373F29">
              <w:t>ame</w:t>
            </w:r>
          </w:p>
        </w:tc>
        <w:tc>
          <w:tcPr>
            <w:tcW w:w="0" w:type="auto"/>
          </w:tcPr>
          <w:p w14:paraId="5790B0E1" w14:textId="77777777" w:rsidR="00373F29" w:rsidRPr="00373F29" w:rsidRDefault="00373F29" w:rsidP="00A3240B">
            <w:r w:rsidRPr="00373F29">
              <w:t>Item</w:t>
            </w:r>
          </w:p>
        </w:tc>
      </w:tr>
      <w:tr w:rsidR="00373F29" w:rsidRPr="00373F29" w14:paraId="6D4E6C64" w14:textId="77777777" w:rsidTr="00373F29">
        <w:tc>
          <w:tcPr>
            <w:tcW w:w="0" w:type="auto"/>
          </w:tcPr>
          <w:p w14:paraId="46B940F7" w14:textId="77777777" w:rsidR="00373F29" w:rsidRPr="00373F29" w:rsidRDefault="00373F29" w:rsidP="00A3240B">
            <w:r w:rsidRPr="00373F29">
              <w:rPr>
                <w:rFonts w:hint="eastAsia"/>
              </w:rPr>
              <w:t>P</w:t>
            </w:r>
            <w:r w:rsidRPr="00373F29">
              <w:t>ackage</w:t>
            </w:r>
          </w:p>
        </w:tc>
        <w:tc>
          <w:tcPr>
            <w:tcW w:w="0" w:type="auto"/>
          </w:tcPr>
          <w:p w14:paraId="4BFE13E7" w14:textId="77777777" w:rsidR="00373F29" w:rsidRPr="00373F29" w:rsidRDefault="00373F29" w:rsidP="00A3240B">
            <w:r w:rsidRPr="00373F29">
              <w:t>net.skhu.e05list</w:t>
            </w:r>
          </w:p>
        </w:tc>
      </w:tr>
    </w:tbl>
    <w:p w14:paraId="703A27C2" w14:textId="74A1329C" w:rsidR="00373F29" w:rsidRDefault="00373F29" w:rsidP="00373F29"/>
    <w:p w14:paraId="671F754B" w14:textId="32C04333" w:rsidR="00854F5C" w:rsidRDefault="00854F5C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50BB61D" w14:textId="5D18E7CE" w:rsidR="00373F29" w:rsidRDefault="00854F5C" w:rsidP="00854F5C">
      <w:pPr>
        <w:pStyle w:val="Heading3"/>
      </w:pPr>
      <w:r>
        <w:rPr>
          <w:rFonts w:hint="eastAsia"/>
        </w:rPr>
        <w:lastRenderedPageBreak/>
        <w:t>I</w:t>
      </w:r>
      <w:r>
        <w:t>tem.java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4F5C" w14:paraId="2BD6B402" w14:textId="77777777" w:rsidTr="00854F5C">
        <w:tc>
          <w:tcPr>
            <w:tcW w:w="10456" w:type="dxa"/>
          </w:tcPr>
          <w:p w14:paraId="2C3D23CA" w14:textId="77777777" w:rsidR="009024B5" w:rsidRPr="009024B5" w:rsidRDefault="009024B5" w:rsidP="009024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java.text.SimpleDateFormat;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java.util.Date;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 {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Date 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SimpleDateFormat </w:t>
            </w:r>
            <w:r w:rsidRPr="009024B5">
              <w:rPr>
                <w:rFonts w:hAnsi="굴림체" w:cs="굴림체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format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SimpleDateFormat(</w:t>
            </w:r>
            <w:r w:rsidRPr="009024B5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"yyyy-MM-dd HH:mm:ss"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Item(String title) {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title;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createTime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Date();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String getTitle() {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Date getCreateTime() {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String getCreateTimeFormatted() {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24B5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024B5">
              <w:rPr>
                <w:rFonts w:hAnsi="굴림체" w:cs="굴림체" w:hint="eastAsia"/>
                <w:i/>
                <w:iCs/>
                <w:color w:val="660E7A"/>
                <w:kern w:val="0"/>
                <w:sz w:val="18"/>
                <w:szCs w:val="18"/>
              </w:rPr>
              <w:t>format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.format(</w:t>
            </w:r>
            <w:r w:rsidRPr="009024B5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24B5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FF7ADE4" w14:textId="77777777" w:rsidR="00854F5C" w:rsidRPr="009024B5" w:rsidRDefault="00854F5C" w:rsidP="00854F5C">
            <w:pPr>
              <w:pStyle w:val="a0"/>
            </w:pPr>
          </w:p>
        </w:tc>
      </w:tr>
    </w:tbl>
    <w:p w14:paraId="1F81B4B0" w14:textId="2E35A950" w:rsidR="00854F5C" w:rsidRDefault="00854F5C" w:rsidP="00854F5C"/>
    <w:p w14:paraId="5BAD1E3B" w14:textId="52F3C936" w:rsidR="00854F5C" w:rsidRDefault="00854F5C" w:rsidP="00854F5C">
      <w:r>
        <w:rPr>
          <w:rFonts w:hint="eastAsia"/>
        </w:rPr>
        <w:t>c</w:t>
      </w:r>
      <w:r>
        <w:t xml:space="preserve">reateTime </w:t>
      </w:r>
      <w:r>
        <w:rPr>
          <w:rFonts w:hint="eastAsia"/>
        </w:rPr>
        <w:t>멤버 변수는 작성 시각을 저장한다.</w:t>
      </w:r>
    </w:p>
    <w:p w14:paraId="3005EFFD" w14:textId="77777777" w:rsidR="008856CE" w:rsidRDefault="008856CE" w:rsidP="00854F5C"/>
    <w:p w14:paraId="37D4FFBC" w14:textId="3D41D85B" w:rsidR="008856CE" w:rsidRDefault="008856CE" w:rsidP="00854F5C">
      <w:r>
        <w:rPr>
          <w:rFonts w:hint="eastAsia"/>
        </w:rPr>
        <w:t>c</w:t>
      </w:r>
      <w:r>
        <w:t xml:space="preserve">reateTime </w:t>
      </w:r>
      <w:r>
        <w:rPr>
          <w:rFonts w:hint="eastAsia"/>
        </w:rPr>
        <w:t xml:space="preserve">값으로부터 </w:t>
      </w:r>
      <w:r>
        <w:t xml:space="preserve">"2018-11-15 13:20:35" </w:t>
      </w:r>
      <w:r>
        <w:rPr>
          <w:rFonts w:hint="eastAsia"/>
        </w:rPr>
        <w:t>형태의 문자열을</w:t>
      </w:r>
      <w:r>
        <w:t xml:space="preserve"> </w:t>
      </w:r>
      <w:r>
        <w:rPr>
          <w:rFonts w:hint="eastAsia"/>
        </w:rPr>
        <w:t>생성하</w:t>
      </w:r>
      <w:r w:rsidR="001844DE">
        <w:rPr>
          <w:rFonts w:hint="eastAsia"/>
        </w:rPr>
        <w:t>기 위ㅐ</w:t>
      </w:r>
    </w:p>
    <w:p w14:paraId="6D7AEEF6" w14:textId="0DE38D6E" w:rsidR="00854F5C" w:rsidRDefault="008856CE" w:rsidP="00854F5C">
      <w:r>
        <w:t xml:space="preserve">SimpleDateFormat </w:t>
      </w:r>
      <w:r>
        <w:rPr>
          <w:rFonts w:hint="eastAsia"/>
        </w:rPr>
        <w:t>클래스를 사용하여 구현하였다.</w:t>
      </w:r>
    </w:p>
    <w:p w14:paraId="6DB57CD1" w14:textId="6EBB364A" w:rsidR="008856CE" w:rsidRDefault="008856CE" w:rsidP="00854F5C"/>
    <w:p w14:paraId="1F1EAB6C" w14:textId="76A30F7E" w:rsidR="00631381" w:rsidRDefault="00631381" w:rsidP="00854F5C"/>
    <w:p w14:paraId="1547E00D" w14:textId="016B1DE1" w:rsidR="00427F8D" w:rsidRDefault="00427F8D" w:rsidP="00854F5C"/>
    <w:p w14:paraId="647A7ACA" w14:textId="49C584A1" w:rsidR="00854F5C" w:rsidRDefault="00854F5C" w:rsidP="00854F5C"/>
    <w:p w14:paraId="397DE7E2" w14:textId="005DE960" w:rsidR="00FA134F" w:rsidRDefault="00FA134F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DCEB894" w14:textId="38953984" w:rsidR="00854F5C" w:rsidRDefault="00FA134F" w:rsidP="00FA134F">
      <w:pPr>
        <w:pStyle w:val="Heading2"/>
      </w:pPr>
      <w:bookmarkStart w:id="9" w:name="_Toc530472445"/>
      <w:r>
        <w:rPr>
          <w:rFonts w:hint="eastAsia"/>
        </w:rPr>
        <w:lastRenderedPageBreak/>
        <w:t>M</w:t>
      </w:r>
      <w:r>
        <w:t>yRecyclerViewAdapter.java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134F" w14:paraId="7F5CB57A" w14:textId="77777777" w:rsidTr="00FA134F">
        <w:tc>
          <w:tcPr>
            <w:tcW w:w="10456" w:type="dxa"/>
          </w:tcPr>
          <w:p w14:paraId="2E938FA5" w14:textId="77777777" w:rsidR="003323A2" w:rsidRPr="003323A2" w:rsidRDefault="003323A2" w:rsidP="003323A2">
            <w:pPr>
              <w:pStyle w:val="a0"/>
            </w:pPr>
            <w:r w:rsidRPr="003323A2">
              <w:rPr>
                <w:rFonts w:hint="eastAsia"/>
                <w:b/>
                <w:bCs/>
                <w:color w:val="000080"/>
              </w:rPr>
              <w:t xml:space="preserve">package </w:t>
            </w:r>
            <w:r w:rsidRPr="003323A2">
              <w:rPr>
                <w:rFonts w:hint="eastAsia"/>
              </w:rPr>
              <w:t>net.skhu.e05list;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android.content.Context;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android.support.v7.widget.RecyclerView;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android.text.Layout;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android.util.Log;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android.view.LayoutInflater;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android.view.View;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android.view.ViewGroup;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android.widget.TextView;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import </w:t>
            </w:r>
            <w:r w:rsidRPr="003323A2">
              <w:rPr>
                <w:rFonts w:hint="eastAsia"/>
              </w:rPr>
              <w:t>java.util.ArrayList;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3323A2">
              <w:rPr>
                <w:rFonts w:hint="eastAsia"/>
              </w:rPr>
              <w:t xml:space="preserve">MyRecyclerViewAdapter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Pr="003323A2">
              <w:rPr>
                <w:rFonts w:hint="eastAsia"/>
              </w:rPr>
              <w:t>RecyclerView.Adapter&lt;MyRecyclerViewAdapter.ViewHolder&gt; {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class </w:t>
            </w:r>
            <w:r w:rsidRPr="003323A2">
              <w:rPr>
                <w:rFonts w:hint="eastAsia"/>
              </w:rPr>
              <w:t xml:space="preserve">ViewHolder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Pr="003323A2">
              <w:rPr>
                <w:rFonts w:hint="eastAsia"/>
              </w:rPr>
              <w:t>RecyclerView.ViewHolder  {</w:t>
            </w:r>
            <w:r w:rsidRPr="003323A2">
              <w:rPr>
                <w:rFonts w:hint="eastAsia"/>
              </w:rPr>
              <w:br/>
              <w:t xml:space="preserve">        TextView </w:t>
            </w:r>
            <w:r w:rsidRPr="003323A2">
              <w:rPr>
                <w:rFonts w:hint="eastAsia"/>
                <w:b/>
                <w:bCs/>
                <w:color w:val="660E7A"/>
              </w:rPr>
              <w:t>textView1</w:t>
            </w:r>
            <w:r w:rsidRPr="003323A2">
              <w:rPr>
                <w:rFonts w:hint="eastAsia"/>
              </w:rPr>
              <w:t xml:space="preserve">, </w:t>
            </w:r>
            <w:r w:rsidRPr="003323A2">
              <w:rPr>
                <w:rFonts w:hint="eastAsia"/>
                <w:b/>
                <w:bCs/>
                <w:color w:val="660E7A"/>
              </w:rPr>
              <w:t>textView2</w:t>
            </w:r>
            <w:r w:rsidRPr="003323A2">
              <w:rPr>
                <w:rFonts w:hint="eastAsia"/>
              </w:rPr>
              <w:t>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323A2">
              <w:rPr>
                <w:rFonts w:hint="eastAsia"/>
              </w:rPr>
              <w:t>ViewHolder(View view) {</w:t>
            </w:r>
            <w:r w:rsidRPr="003323A2">
              <w:rPr>
                <w:rFonts w:hint="eastAsia"/>
              </w:rPr>
              <w:br/>
              <w:t xml:space="preserve">            </w:t>
            </w:r>
            <w:r w:rsidRPr="003323A2">
              <w:rPr>
                <w:rFonts w:hint="eastAsia"/>
                <w:b/>
                <w:bCs/>
                <w:color w:val="000080"/>
              </w:rPr>
              <w:t>super</w:t>
            </w:r>
            <w:r w:rsidRPr="003323A2">
              <w:rPr>
                <w:rFonts w:hint="eastAsia"/>
              </w:rPr>
              <w:t>(view);</w:t>
            </w:r>
            <w:r w:rsidRPr="003323A2">
              <w:rPr>
                <w:rFonts w:hint="eastAsia"/>
              </w:rPr>
              <w:br/>
              <w:t xml:space="preserve">            </w:t>
            </w:r>
            <w:r w:rsidRPr="003323A2">
              <w:rPr>
                <w:rFonts w:hint="eastAsia"/>
                <w:b/>
                <w:bCs/>
                <w:color w:val="660E7A"/>
              </w:rPr>
              <w:t xml:space="preserve">textView1 </w:t>
            </w:r>
            <w:r w:rsidRPr="003323A2">
              <w:rPr>
                <w:rFonts w:hint="eastAsia"/>
              </w:rPr>
              <w:t>= view.findViewById(R.id.</w:t>
            </w:r>
            <w:r w:rsidRPr="003323A2">
              <w:rPr>
                <w:rFonts w:hint="eastAsia"/>
                <w:b/>
                <w:bCs/>
                <w:i/>
                <w:iCs/>
                <w:color w:val="660E7A"/>
              </w:rPr>
              <w:t>textView1</w:t>
            </w:r>
            <w:r w:rsidRPr="003323A2">
              <w:rPr>
                <w:rFonts w:hint="eastAsia"/>
              </w:rPr>
              <w:t>);</w:t>
            </w:r>
            <w:r w:rsidRPr="003323A2">
              <w:rPr>
                <w:rFonts w:hint="eastAsia"/>
              </w:rPr>
              <w:br/>
            </w:r>
            <w:r w:rsidRPr="00C15031">
              <w:rPr>
                <w:rFonts w:hint="eastAsia"/>
                <w:shd w:val="clear" w:color="auto" w:fill="FFFF99"/>
              </w:rPr>
              <w:t xml:space="preserve">            </w:t>
            </w:r>
            <w:r w:rsidRPr="00C15031">
              <w:rPr>
                <w:rFonts w:hint="eastAsia"/>
                <w:b/>
                <w:bCs/>
                <w:color w:val="660E7A"/>
                <w:shd w:val="clear" w:color="auto" w:fill="FFFF99"/>
              </w:rPr>
              <w:t xml:space="preserve">textView2 </w:t>
            </w:r>
            <w:r w:rsidRPr="00C15031">
              <w:rPr>
                <w:rFonts w:hint="eastAsia"/>
                <w:shd w:val="clear" w:color="auto" w:fill="FFFF99"/>
              </w:rPr>
              <w:t>= view.findViewById(R.id.</w:t>
            </w:r>
            <w:r w:rsidRPr="00C15031">
              <w:rPr>
                <w:rFonts w:hint="eastAsia"/>
                <w:b/>
                <w:bCs/>
                <w:i/>
                <w:iCs/>
                <w:color w:val="660E7A"/>
                <w:shd w:val="clear" w:color="auto" w:fill="FFFF99"/>
              </w:rPr>
              <w:t>textView2</w:t>
            </w:r>
            <w:r w:rsidRPr="00C15031">
              <w:rPr>
                <w:rFonts w:hint="eastAsia"/>
                <w:shd w:val="clear" w:color="auto" w:fill="FFFF99"/>
              </w:rPr>
              <w:t>);</w:t>
            </w:r>
            <w:r w:rsidRPr="00C15031">
              <w:rPr>
                <w:rFonts w:hint="eastAsia"/>
                <w:shd w:val="clear" w:color="auto" w:fill="FFFF99"/>
              </w:rPr>
              <w:br/>
            </w:r>
            <w:r w:rsidRPr="003323A2">
              <w:rPr>
                <w:rFonts w:hint="eastAsia"/>
              </w:rPr>
              <w:t xml:space="preserve">        }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Pr="003323A2">
              <w:rPr>
                <w:rFonts w:hint="eastAsia"/>
              </w:rPr>
              <w:t>setData() {</w:t>
            </w:r>
            <w:r w:rsidRPr="003323A2">
              <w:rPr>
                <w:rFonts w:hint="eastAsia"/>
              </w:rPr>
              <w:br/>
            </w:r>
            <w:r w:rsidRPr="00C15031">
              <w:rPr>
                <w:rFonts w:hint="eastAsia"/>
                <w:shd w:val="clear" w:color="auto" w:fill="FFFF99"/>
              </w:rPr>
              <w:t xml:space="preserve">            Item item = </w:t>
            </w:r>
            <w:r w:rsidRPr="00C15031">
              <w:rPr>
                <w:rFonts w:hint="eastAsia"/>
                <w:b/>
                <w:bCs/>
                <w:color w:val="660E7A"/>
                <w:shd w:val="clear" w:color="auto" w:fill="FFFF99"/>
              </w:rPr>
              <w:t>arrayList</w:t>
            </w:r>
            <w:r w:rsidRPr="00C15031">
              <w:rPr>
                <w:rFonts w:hint="eastAsia"/>
                <w:shd w:val="clear" w:color="auto" w:fill="FFFF99"/>
              </w:rPr>
              <w:t>.get(getAdapterPosition());</w:t>
            </w:r>
            <w:r w:rsidRPr="00C15031">
              <w:rPr>
                <w:rFonts w:hint="eastAsia"/>
                <w:shd w:val="clear" w:color="auto" w:fill="FFFF99"/>
              </w:rPr>
              <w:br/>
              <w:t xml:space="preserve">            </w:t>
            </w:r>
            <w:r w:rsidRPr="00C15031">
              <w:rPr>
                <w:rFonts w:hint="eastAsia"/>
                <w:b/>
                <w:bCs/>
                <w:color w:val="660E7A"/>
                <w:shd w:val="clear" w:color="auto" w:fill="FFFF99"/>
              </w:rPr>
              <w:t>textView1</w:t>
            </w:r>
            <w:r w:rsidRPr="00C15031">
              <w:rPr>
                <w:rFonts w:hint="eastAsia"/>
                <w:shd w:val="clear" w:color="auto" w:fill="FFFF99"/>
              </w:rPr>
              <w:t>.setText(item.getTitle());</w:t>
            </w:r>
            <w:r w:rsidRPr="00C15031">
              <w:rPr>
                <w:rFonts w:hint="eastAsia"/>
                <w:shd w:val="clear" w:color="auto" w:fill="FFFF99"/>
              </w:rPr>
              <w:br/>
              <w:t xml:space="preserve">            </w:t>
            </w:r>
            <w:r w:rsidRPr="00C15031">
              <w:rPr>
                <w:rFonts w:hint="eastAsia"/>
                <w:b/>
                <w:bCs/>
                <w:color w:val="660E7A"/>
                <w:shd w:val="clear" w:color="auto" w:fill="FFFF99"/>
              </w:rPr>
              <w:t>textView2</w:t>
            </w:r>
            <w:r w:rsidRPr="00C15031">
              <w:rPr>
                <w:rFonts w:hint="eastAsia"/>
                <w:shd w:val="clear" w:color="auto" w:fill="FFFF99"/>
              </w:rPr>
              <w:t>.setText(item.getCreateTimeFormatted());</w:t>
            </w:r>
            <w:r w:rsidRPr="00C15031">
              <w:rPr>
                <w:rFonts w:hint="eastAsia"/>
                <w:shd w:val="clear" w:color="auto" w:fill="FFFF99"/>
              </w:rPr>
              <w:br/>
            </w:r>
            <w:r w:rsidRPr="003323A2">
              <w:rPr>
                <w:rFonts w:hint="eastAsia"/>
              </w:rPr>
              <w:t xml:space="preserve">        }</w:t>
            </w:r>
            <w:r w:rsidRPr="003323A2">
              <w:rPr>
                <w:rFonts w:hint="eastAsia"/>
              </w:rPr>
              <w:br/>
              <w:t xml:space="preserve">    }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LayoutInflater </w:t>
            </w:r>
            <w:r w:rsidRPr="003323A2">
              <w:rPr>
                <w:rFonts w:hint="eastAsia"/>
                <w:b/>
                <w:bCs/>
                <w:color w:val="660E7A"/>
              </w:rPr>
              <w:t>layoutInflater</w:t>
            </w:r>
            <w:r w:rsidRPr="003323A2">
              <w:rPr>
                <w:rFonts w:hint="eastAsia"/>
              </w:rPr>
              <w:t>;</w:t>
            </w:r>
            <w:r w:rsidRPr="003323A2">
              <w:rPr>
                <w:rFonts w:hint="eastAsia"/>
              </w:rPr>
              <w:br/>
              <w:t xml:space="preserve">    ArrayList&lt;</w:t>
            </w:r>
            <w:r w:rsidRPr="00D16E31">
              <w:rPr>
                <w:rFonts w:hint="eastAsia"/>
                <w:shd w:val="clear" w:color="auto" w:fill="FFFF99"/>
              </w:rPr>
              <w:t>Item</w:t>
            </w:r>
            <w:r w:rsidRPr="003323A2">
              <w:rPr>
                <w:rFonts w:hint="eastAsia"/>
              </w:rPr>
              <w:t xml:space="preserve">&gt; </w:t>
            </w:r>
            <w:r w:rsidRPr="003323A2">
              <w:rPr>
                <w:rFonts w:hint="eastAsia"/>
                <w:b/>
                <w:bCs/>
                <w:color w:val="660E7A"/>
              </w:rPr>
              <w:t>arrayList</w:t>
            </w:r>
            <w:r w:rsidRPr="003323A2">
              <w:rPr>
                <w:rFonts w:hint="eastAsia"/>
              </w:rPr>
              <w:t>;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323A2">
              <w:rPr>
                <w:rFonts w:hint="eastAsia"/>
              </w:rPr>
              <w:t>MyRecyclerViewAdapter(Context context, ArrayList&lt;</w:t>
            </w:r>
            <w:r w:rsidRPr="00D16E31">
              <w:rPr>
                <w:rFonts w:hint="eastAsia"/>
                <w:shd w:val="clear" w:color="auto" w:fill="FFFF99"/>
              </w:rPr>
              <w:t>Item</w:t>
            </w:r>
            <w:r w:rsidRPr="003323A2">
              <w:rPr>
                <w:rFonts w:hint="eastAsia"/>
              </w:rPr>
              <w:t>&gt; arrayList) {</w:t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>this</w:t>
            </w:r>
            <w:r w:rsidRPr="003323A2">
              <w:rPr>
                <w:rFonts w:hint="eastAsia"/>
              </w:rPr>
              <w:t>.</w:t>
            </w:r>
            <w:r w:rsidRPr="003323A2">
              <w:rPr>
                <w:rFonts w:hint="eastAsia"/>
                <w:b/>
                <w:bCs/>
                <w:color w:val="660E7A"/>
              </w:rPr>
              <w:t xml:space="preserve">layoutInflater </w:t>
            </w:r>
            <w:r w:rsidRPr="003323A2">
              <w:rPr>
                <w:rFonts w:hint="eastAsia"/>
              </w:rPr>
              <w:t>= LayoutInflater.</w:t>
            </w:r>
            <w:r w:rsidRPr="003323A2">
              <w:rPr>
                <w:rFonts w:hint="eastAsia"/>
                <w:i/>
                <w:iCs/>
              </w:rPr>
              <w:t>from</w:t>
            </w:r>
            <w:r w:rsidRPr="003323A2">
              <w:rPr>
                <w:rFonts w:hint="eastAsia"/>
              </w:rPr>
              <w:t>(context);</w:t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>this</w:t>
            </w:r>
            <w:r w:rsidRPr="003323A2">
              <w:rPr>
                <w:rFonts w:hint="eastAsia"/>
              </w:rPr>
              <w:t>.</w:t>
            </w:r>
            <w:r w:rsidRPr="003323A2">
              <w:rPr>
                <w:rFonts w:hint="eastAsia"/>
                <w:b/>
                <w:bCs/>
                <w:color w:val="660E7A"/>
              </w:rPr>
              <w:t xml:space="preserve">arrayList </w:t>
            </w:r>
            <w:r w:rsidRPr="003323A2">
              <w:rPr>
                <w:rFonts w:hint="eastAsia"/>
              </w:rPr>
              <w:t>= arrayList;</w:t>
            </w:r>
            <w:r w:rsidRPr="003323A2">
              <w:rPr>
                <w:rFonts w:hint="eastAsia"/>
              </w:rPr>
              <w:br/>
              <w:t xml:space="preserve">    }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</w:t>
            </w:r>
            <w:r w:rsidRPr="003323A2">
              <w:rPr>
                <w:rFonts w:hint="eastAsia"/>
                <w:color w:val="808000"/>
              </w:rPr>
              <w:t>@Override</w:t>
            </w:r>
            <w:r w:rsidRPr="003323A2">
              <w:rPr>
                <w:rFonts w:hint="eastAsia"/>
                <w:color w:val="808000"/>
              </w:rPr>
              <w:br/>
              <w:t xml:space="preserve">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int </w:t>
            </w:r>
            <w:r w:rsidRPr="003323A2">
              <w:rPr>
                <w:rFonts w:hint="eastAsia"/>
              </w:rPr>
              <w:t>getItemCount() {</w:t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3323A2">
              <w:rPr>
                <w:rFonts w:hint="eastAsia"/>
                <w:b/>
                <w:bCs/>
                <w:color w:val="660E7A"/>
              </w:rPr>
              <w:t>arrayList</w:t>
            </w:r>
            <w:r w:rsidRPr="003323A2">
              <w:rPr>
                <w:rFonts w:hint="eastAsia"/>
              </w:rPr>
              <w:t>.size();</w:t>
            </w:r>
            <w:r w:rsidRPr="003323A2">
              <w:rPr>
                <w:rFonts w:hint="eastAsia"/>
              </w:rPr>
              <w:br/>
              <w:t xml:space="preserve">    }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</w:t>
            </w:r>
            <w:r w:rsidRPr="003323A2">
              <w:rPr>
                <w:rFonts w:hint="eastAsia"/>
                <w:color w:val="808000"/>
              </w:rPr>
              <w:t>@Override</w:t>
            </w:r>
            <w:r w:rsidRPr="003323A2">
              <w:rPr>
                <w:rFonts w:hint="eastAsia"/>
                <w:color w:val="808000"/>
              </w:rPr>
              <w:br/>
              <w:t xml:space="preserve">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323A2">
              <w:rPr>
                <w:rFonts w:hint="eastAsia"/>
              </w:rPr>
              <w:t xml:space="preserve">ViewHolder onCreateViewHolder(ViewGroup viewGroup,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int </w:t>
            </w:r>
            <w:r w:rsidRPr="003323A2">
              <w:rPr>
                <w:rFonts w:hint="eastAsia"/>
              </w:rPr>
              <w:t>viewType) {</w:t>
            </w:r>
            <w:r w:rsidRPr="003323A2">
              <w:rPr>
                <w:rFonts w:hint="eastAsia"/>
              </w:rPr>
              <w:br/>
              <w:t xml:space="preserve">        View view = </w:t>
            </w:r>
            <w:r w:rsidRPr="003323A2">
              <w:rPr>
                <w:rFonts w:hint="eastAsia"/>
                <w:b/>
                <w:bCs/>
                <w:color w:val="660E7A"/>
              </w:rPr>
              <w:t>layoutInflater</w:t>
            </w:r>
            <w:r w:rsidRPr="003323A2">
              <w:rPr>
                <w:rFonts w:hint="eastAsia"/>
              </w:rPr>
              <w:t>.inflate(R.layout.</w:t>
            </w:r>
            <w:r w:rsidRPr="003323A2">
              <w:rPr>
                <w:rFonts w:hint="eastAsia"/>
                <w:b/>
                <w:bCs/>
                <w:i/>
                <w:iCs/>
                <w:color w:val="660E7A"/>
              </w:rPr>
              <w:t>item</w:t>
            </w:r>
            <w:r w:rsidRPr="003323A2">
              <w:rPr>
                <w:rFonts w:hint="eastAsia"/>
              </w:rPr>
              <w:t xml:space="preserve">, viewGroup, </w:t>
            </w:r>
            <w:r w:rsidRPr="003323A2">
              <w:rPr>
                <w:rFonts w:hint="eastAsia"/>
                <w:b/>
                <w:bCs/>
                <w:color w:val="000080"/>
              </w:rPr>
              <w:t>false</w:t>
            </w:r>
            <w:r w:rsidRPr="003323A2">
              <w:rPr>
                <w:rFonts w:hint="eastAsia"/>
              </w:rPr>
              <w:t>);</w:t>
            </w:r>
            <w:r w:rsidRPr="003323A2">
              <w:rPr>
                <w:rFonts w:hint="eastAsia"/>
              </w:rPr>
              <w:br/>
              <w:t xml:space="preserve">    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return new </w:t>
            </w:r>
            <w:r w:rsidRPr="003323A2">
              <w:rPr>
                <w:rFonts w:hint="eastAsia"/>
              </w:rPr>
              <w:t>ViewHolder(view);</w:t>
            </w:r>
            <w:r w:rsidRPr="003323A2">
              <w:rPr>
                <w:rFonts w:hint="eastAsia"/>
              </w:rPr>
              <w:br/>
              <w:t xml:space="preserve">    }</w:t>
            </w:r>
            <w:r w:rsidRPr="003323A2">
              <w:rPr>
                <w:rFonts w:hint="eastAsia"/>
              </w:rPr>
              <w:br/>
            </w:r>
            <w:r w:rsidRPr="003323A2">
              <w:rPr>
                <w:rFonts w:hint="eastAsia"/>
              </w:rPr>
              <w:br/>
              <w:t xml:space="preserve">    </w:t>
            </w:r>
            <w:r w:rsidRPr="003323A2">
              <w:rPr>
                <w:rFonts w:hint="eastAsia"/>
                <w:color w:val="808000"/>
              </w:rPr>
              <w:t>@Override</w:t>
            </w:r>
            <w:r w:rsidRPr="003323A2">
              <w:rPr>
                <w:rFonts w:hint="eastAsia"/>
                <w:color w:val="808000"/>
              </w:rPr>
              <w:br/>
              <w:t xml:space="preserve">   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Pr="003323A2">
              <w:rPr>
                <w:rFonts w:hint="eastAsia"/>
              </w:rPr>
              <w:t>onBindViewHolder(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final </w:t>
            </w:r>
            <w:r w:rsidRPr="003323A2">
              <w:rPr>
                <w:rFonts w:hint="eastAsia"/>
              </w:rPr>
              <w:t xml:space="preserve">ViewHolder viewHolder, </w:t>
            </w:r>
            <w:r w:rsidRPr="003323A2">
              <w:rPr>
                <w:rFonts w:hint="eastAsia"/>
                <w:b/>
                <w:bCs/>
                <w:color w:val="000080"/>
              </w:rPr>
              <w:t xml:space="preserve">final int </w:t>
            </w:r>
            <w:r w:rsidRPr="003323A2">
              <w:rPr>
                <w:rFonts w:hint="eastAsia"/>
              </w:rPr>
              <w:t>index) {</w:t>
            </w:r>
            <w:r w:rsidRPr="003323A2">
              <w:rPr>
                <w:rFonts w:hint="eastAsia"/>
              </w:rPr>
              <w:br/>
              <w:t xml:space="preserve">        viewHolder.setData();</w:t>
            </w:r>
            <w:r w:rsidRPr="003323A2">
              <w:rPr>
                <w:rFonts w:hint="eastAsia"/>
              </w:rPr>
              <w:br/>
              <w:t xml:space="preserve">    }</w:t>
            </w:r>
            <w:r w:rsidRPr="003323A2">
              <w:rPr>
                <w:rFonts w:hint="eastAsia"/>
              </w:rPr>
              <w:br/>
              <w:t>}</w:t>
            </w:r>
          </w:p>
          <w:p w14:paraId="5F0C8BD1" w14:textId="77777777" w:rsidR="00FA134F" w:rsidRPr="003323A2" w:rsidRDefault="00FA134F" w:rsidP="003323A2">
            <w:pPr>
              <w:pStyle w:val="a0"/>
            </w:pPr>
          </w:p>
        </w:tc>
      </w:tr>
    </w:tbl>
    <w:p w14:paraId="76B0669B" w14:textId="1BDDC8FA" w:rsidR="00FA134F" w:rsidRDefault="00631381" w:rsidP="00FA134F">
      <w:r>
        <w:rPr>
          <w:rFonts w:hint="eastAsia"/>
        </w:rPr>
        <w:t xml:space="preserve">지난 시간에 구현했던 </w:t>
      </w:r>
      <w:r>
        <w:t xml:space="preserve">MyRecyclerViewAdapter </w:t>
      </w:r>
      <w:r>
        <w:rPr>
          <w:rFonts w:hint="eastAsia"/>
        </w:rPr>
        <w:t>소스코드와 비교해서 달라진 부분을 살펴보자.</w:t>
      </w:r>
    </w:p>
    <w:p w14:paraId="2673D7EB" w14:textId="452F1595" w:rsidR="00631381" w:rsidRDefault="00631381" w:rsidP="00FA134F"/>
    <w:p w14:paraId="3A5BCC59" w14:textId="77777777" w:rsidR="00631381" w:rsidRDefault="00631381" w:rsidP="00FA134F"/>
    <w:p w14:paraId="448167B9" w14:textId="3374F308" w:rsidR="00631381" w:rsidRDefault="00631381" w:rsidP="00FA134F"/>
    <w:p w14:paraId="289C570B" w14:textId="6276AE20" w:rsidR="009B578D" w:rsidRDefault="009B578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E02FC94" w14:textId="7BF78293" w:rsidR="00631381" w:rsidRDefault="009B578D" w:rsidP="009B578D">
      <w:pPr>
        <w:pStyle w:val="Heading2"/>
      </w:pPr>
      <w:bookmarkStart w:id="10" w:name="_Toc530472446"/>
      <w:r>
        <w:rPr>
          <w:rFonts w:hint="eastAsia"/>
        </w:rPr>
        <w:lastRenderedPageBreak/>
        <w:t>M</w:t>
      </w:r>
      <w:r>
        <w:t>ainActivity.java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578D" w14:paraId="01AB2936" w14:textId="77777777" w:rsidTr="009B578D">
        <w:tc>
          <w:tcPr>
            <w:tcW w:w="10456" w:type="dxa"/>
          </w:tcPr>
          <w:p w14:paraId="3BD47E2C" w14:textId="77777777" w:rsidR="0099164B" w:rsidRPr="0099164B" w:rsidRDefault="0099164B" w:rsidP="009916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android.os.Bundle;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android.support.v7.widget.DefaultItemAnimator;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android.support.v7.widget.DividerItemDecoration;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android.support.v7.widget.LinearLayoutManager;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android.widget.Button;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android.widget.EditText;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AppCompatActivity {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MyRecyclerViewAdapter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64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9164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setContentView(R.layout.</w:t>
            </w:r>
            <w:r w:rsidRPr="0099164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ArrayList&lt;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Item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&gt;();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Item(</w:t>
            </w:r>
            <w:r w:rsidRPr="0099164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99"/>
              </w:rPr>
              <w:t>"one"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Item(</w:t>
            </w:r>
            <w:r w:rsidRPr="0099164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99"/>
              </w:rPr>
              <w:t>"two"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myRecyclerViewAdapter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 recyclerView = (RecyclerView) findViewById(R.id.</w:t>
            </w:r>
            <w:r w:rsidRPr="0099164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recyclerView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recyclerView.addItemDecoration(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DividerItemDecoration(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, DividerItemDecoration.</w:t>
            </w:r>
            <w:r w:rsidRPr="0099164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VERTICAL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recyclerView.setLayoutManager(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LinearLayoutManager(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recyclerView.setItemAnimator(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DefaultItemAnimator());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recyclerView.setAdapter(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Button b = (Button)findViewById(R.id.</w:t>
            </w:r>
            <w:r w:rsidRPr="0099164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btnAdd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b.setOnClickListener(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View.OnClickListener() {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9164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99164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onClick(View arg0) {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EditText e = (EditText) findViewById(R.id.</w:t>
            </w:r>
            <w:r w:rsidRPr="0099164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String s = e.getText().toString();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e.setText(</w:t>
            </w:r>
            <w:r w:rsidRPr="0099164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99164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new 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Item(s)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9164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.notifyDataSetChanged();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9164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4692B33" w14:textId="77777777" w:rsidR="009B578D" w:rsidRPr="0099164B" w:rsidRDefault="009B578D" w:rsidP="009B578D"/>
        </w:tc>
      </w:tr>
    </w:tbl>
    <w:p w14:paraId="1667E204" w14:textId="6714476E" w:rsidR="00F6394F" w:rsidRDefault="00F6394F" w:rsidP="00F6394F">
      <w:r>
        <w:rPr>
          <w:rFonts w:hint="eastAsia"/>
        </w:rPr>
        <w:t xml:space="preserve">지난 시간에 구현했던 </w:t>
      </w:r>
      <w:r>
        <w:t xml:space="preserve">MainActivity </w:t>
      </w:r>
      <w:r>
        <w:rPr>
          <w:rFonts w:hint="eastAsia"/>
        </w:rPr>
        <w:t>소스코드와 비교해서 달라진 부분을 살펴보자.</w:t>
      </w:r>
    </w:p>
    <w:p w14:paraId="10054764" w14:textId="3590878B" w:rsidR="00E729A9" w:rsidRDefault="00E729A9" w:rsidP="00F6394F"/>
    <w:p w14:paraId="04ACAC87" w14:textId="5810D48D" w:rsidR="00E729A9" w:rsidRDefault="00E729A9" w:rsidP="00F6394F"/>
    <w:p w14:paraId="18B70762" w14:textId="52FB5A4C" w:rsidR="003F683E" w:rsidRDefault="003F683E" w:rsidP="00F6394F"/>
    <w:p w14:paraId="0FC3EA35" w14:textId="69FCA980" w:rsidR="00953E58" w:rsidRDefault="00953E58" w:rsidP="00F6394F"/>
    <w:p w14:paraId="1CFF80D3" w14:textId="10FDD2A8" w:rsidR="00953E58" w:rsidRDefault="00953E5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4872CC1" w14:textId="28DC4A0C" w:rsidR="00953E58" w:rsidRDefault="00953E58" w:rsidP="00953E58">
      <w:pPr>
        <w:pStyle w:val="Heading2"/>
      </w:pPr>
      <w:bookmarkStart w:id="11" w:name="_Toc530472447"/>
      <w:r>
        <w:rPr>
          <w:rFonts w:hint="eastAsia"/>
        </w:rPr>
        <w:lastRenderedPageBreak/>
        <w:t>실행</w:t>
      </w:r>
      <w:bookmarkEnd w:id="11"/>
    </w:p>
    <w:p w14:paraId="2611808F" w14:textId="066058E6" w:rsidR="00953E58" w:rsidRDefault="00357C6E" w:rsidP="00953E58">
      <w:r>
        <w:rPr>
          <w:noProof/>
        </w:rPr>
        <w:drawing>
          <wp:inline distT="0" distB="0" distL="0" distR="0" wp14:anchorId="4FF99F2E" wp14:editId="18C2DB36">
            <wp:extent cx="3270885" cy="5424805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BD5A" w14:textId="1370B782" w:rsidR="00953E58" w:rsidRDefault="00953E58" w:rsidP="00953E58"/>
    <w:p w14:paraId="663CBE88" w14:textId="43664C1C" w:rsidR="00953E58" w:rsidRDefault="00953E58" w:rsidP="00953E58"/>
    <w:p w14:paraId="4682ACCE" w14:textId="77777777" w:rsidR="00953E58" w:rsidRPr="00953E58" w:rsidRDefault="00953E58" w:rsidP="00953E58"/>
    <w:p w14:paraId="61594ECA" w14:textId="5A523A0E" w:rsidR="00FE2558" w:rsidRDefault="00FE255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F8A0D05" w14:textId="595C035F" w:rsidR="009B578D" w:rsidRDefault="00FE2558" w:rsidP="00FE2558">
      <w:pPr>
        <w:pStyle w:val="Heading1"/>
      </w:pPr>
      <w:bookmarkStart w:id="12" w:name="_Toc530472448"/>
      <w:r>
        <w:rPr>
          <w:rFonts w:hint="eastAsia"/>
        </w:rPr>
        <w:lastRenderedPageBreak/>
        <w:t>R</w:t>
      </w:r>
      <w:r>
        <w:t xml:space="preserve">ecyclerView </w:t>
      </w:r>
      <w:r>
        <w:rPr>
          <w:rFonts w:hint="eastAsia"/>
        </w:rPr>
        <w:t>항목 클릭 기능 구현</w:t>
      </w:r>
      <w:bookmarkEnd w:id="12"/>
    </w:p>
    <w:p w14:paraId="06327F27" w14:textId="02C76D63" w:rsidR="00FE2558" w:rsidRDefault="00FE2558" w:rsidP="00FE2558">
      <w:pPr>
        <w:pStyle w:val="Heading2"/>
      </w:pPr>
      <w:bookmarkStart w:id="13" w:name="_Toc530472449"/>
      <w:r>
        <w:rPr>
          <w:rFonts w:hint="eastAsia"/>
        </w:rPr>
        <w:t>M</w:t>
      </w:r>
      <w:r>
        <w:t xml:space="preserve">yRecyclerViewAdapter.java </w:t>
      </w:r>
      <w:r>
        <w:rPr>
          <w:rFonts w:hint="eastAsia"/>
        </w:rPr>
        <w:t>수정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93ECE" w14:paraId="3ADA1C67" w14:textId="77777777" w:rsidTr="00293ECE">
        <w:tc>
          <w:tcPr>
            <w:tcW w:w="426" w:type="dxa"/>
          </w:tcPr>
          <w:p w14:paraId="5783CEBE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69F3094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4178AA3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62E6635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D13D4AC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CD2A705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85E512C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55CBD1A" w14:textId="77777777" w:rsidR="00293ECE" w:rsidRPr="00185935" w:rsidRDefault="00293ECE" w:rsidP="00F9625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1CF908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2E824BF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ED6727A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3F2A0EA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E140EBD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28671C7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AC7C8B7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D6C042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3E70BD3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1BD9372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0CE1E34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E69AE0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745F3B3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1A2D37F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E989531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EA03B91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419D715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E5D1D5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53A7A5A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F74A4F1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8E867A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6DD2AB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DBB848B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DD8A3D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B120C53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E6FC63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113DB6A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1D52429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8D90AA5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97A15F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BA8624B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5CFA36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9BB6254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4B82329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7298BED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7FE9C721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6893A7E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995D735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46DC128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197D827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94C019F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3E7061B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0E20F60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B74C059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2903F472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7C5724A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CBE2F31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7252804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77D0AA6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30E8368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ED40559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6DDF5A2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C251A92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6794142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34C9623C" w14:textId="77777777" w:rsidR="00293ECE" w:rsidRDefault="00293ECE" w:rsidP="00F96254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01EEDA12" w14:textId="5505982E" w:rsidR="00293ECE" w:rsidRPr="00185935" w:rsidRDefault="00293ECE" w:rsidP="00F96254">
            <w:pPr>
              <w:pStyle w:val="a0"/>
            </w:pPr>
            <w:r>
              <w:rPr>
                <w:rFonts w:hint="eastAsia"/>
              </w:rPr>
              <w:t>64</w:t>
            </w:r>
          </w:p>
        </w:tc>
        <w:tc>
          <w:tcPr>
            <w:tcW w:w="10631" w:type="dxa"/>
          </w:tcPr>
          <w:p w14:paraId="628AD8A8" w14:textId="7BD1D1DC" w:rsidR="00293ECE" w:rsidRPr="00F96254" w:rsidRDefault="00F96254" w:rsidP="00F96254">
            <w:pPr>
              <w:pStyle w:val="a0"/>
            </w:pP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android.content.Context;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android.text.Layout;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android.util.Log;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android.view.LayoutInflater;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android.view.ViewGroup;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android.widget.TextView;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MyRecyclerViewAdapter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RecyclerView.Adapter&lt;MyRecyclerViewAdapter.ViewHolder&gt;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RecyclerView.ViewHolder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implements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View.OnClickListener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TextView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ViewHolder(View view, ArrayList&lt;Item&gt; arrayList)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(view);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textView1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F9625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textView1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textView2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F9625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textView2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view.setOnClickListener(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setData()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Item item =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.setText(item.getTitle());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.setText(item.getCreateTimeFormatted());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>@Override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void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onClick(View view)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Item item =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arrayList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.get(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super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.getAdapterPosition());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String s = String.</w:t>
            </w:r>
            <w:r w:rsidRPr="00F96254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  <w:shd w:val="clear" w:color="auto" w:fill="FFFF99"/>
              </w:rPr>
              <w:t>format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</w:t>
            </w:r>
            <w:r w:rsidRPr="00F96254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99"/>
              </w:rPr>
              <w:t>"index: %d,  title: %s"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,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super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.getAdapterPosition(), item.getTitle());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Toast.</w:t>
            </w:r>
            <w:r w:rsidRPr="00F96254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  <w:shd w:val="clear" w:color="auto" w:fill="FFFF99"/>
              </w:rPr>
              <w:t>makeText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(view.getContext(), s, Toast.</w:t>
            </w:r>
            <w:r w:rsidRPr="00F9625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LENGTH_SHORT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).show();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LayoutInflater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MyRecyclerViewAdapter(Context context, ArrayList&lt;Item&gt; arrayList)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layoutInflater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LayoutInflater.</w:t>
            </w:r>
            <w:r w:rsidRPr="00F96254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from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(context);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arrayList;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getItemCount()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.size();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onCreateViewHolder(ViewGroup viewGroup,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viewType)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 view =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.inflate(R.layout.</w:t>
            </w:r>
            <w:r w:rsidRPr="00F9625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viewGroup,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ViewHolder(view, </w:t>
            </w:r>
            <w:r w:rsidRPr="00F9625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F9625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onBindViewHolder(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viewHolder, </w:t>
            </w:r>
            <w:r w:rsidRPr="00F9625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index) {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viewHolder.setData();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9625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7BC25F7" w14:textId="48094BA4" w:rsidR="00293ECE" w:rsidRDefault="00293ECE" w:rsidP="00293ECE"/>
    <w:p w14:paraId="27A7BFC0" w14:textId="77777777" w:rsidR="00293ECE" w:rsidRPr="00293ECE" w:rsidRDefault="00293ECE" w:rsidP="00293ECE"/>
    <w:p w14:paraId="56F31BA7" w14:textId="4D7F4D4C" w:rsidR="00293ECE" w:rsidRDefault="00293ECE" w:rsidP="00293ECE">
      <w:pPr>
        <w:pStyle w:val="Heading3"/>
      </w:pPr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 xml:space="preserve">View.OnClickListener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32431E77" w14:textId="22F12BB7" w:rsidR="00982B4E" w:rsidRDefault="00982B4E" w:rsidP="00FE2558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 xml:space="preserve">클래스에 </w:t>
      </w:r>
      <w:r>
        <w:t xml:space="preserve">View.OnClickListener </w:t>
      </w:r>
      <w:r>
        <w:rPr>
          <w:rFonts w:hint="eastAsia"/>
        </w:rPr>
        <w:t>인터페이스를 구현하였다.</w:t>
      </w:r>
    </w:p>
    <w:p w14:paraId="51CFE7AB" w14:textId="2A3B87F0" w:rsidR="00982B4E" w:rsidRDefault="00982B4E" w:rsidP="00FE2558"/>
    <w:p w14:paraId="51CDF774" w14:textId="695F430D" w:rsidR="00FE2558" w:rsidRDefault="00DF0EE7" w:rsidP="00FE2558">
      <w:r>
        <w:rPr>
          <w:rFonts w:hint="eastAsia"/>
        </w:rPr>
        <w:t>지금까지 어노니머스 이너 클래스 문법을 사용하여 리스너 클래스를 구현했는데,</w:t>
      </w:r>
    </w:p>
    <w:p w14:paraId="069C31BB" w14:textId="5527CBDC" w:rsidR="00DF0EE7" w:rsidRDefault="00DF0EE7" w:rsidP="00FE2558">
      <w:r>
        <w:rPr>
          <w:rFonts w:hint="eastAsia"/>
        </w:rPr>
        <w:t>반드시 그래야 하는 것은 아니다.</w:t>
      </w:r>
    </w:p>
    <w:p w14:paraId="72C4872B" w14:textId="78826B10" w:rsidR="001D74D5" w:rsidRDefault="001D74D5" w:rsidP="00FE2558"/>
    <w:p w14:paraId="3E523B20" w14:textId="1486D5C3" w:rsidR="001D74D5" w:rsidRDefault="001D74D5" w:rsidP="00FE2558">
      <w:r>
        <w:rPr>
          <w:rFonts w:hint="eastAsia"/>
        </w:rPr>
        <w:t>리스너 클래스는 그냥 평범한 클래스로 구현해도 된다.</w:t>
      </w:r>
    </w:p>
    <w:p w14:paraId="13C349CC" w14:textId="0E970315" w:rsidR="001D74D5" w:rsidRDefault="001D74D5" w:rsidP="00FE2558">
      <w:r>
        <w:rPr>
          <w:rFonts w:hint="eastAsia"/>
        </w:rPr>
        <w:t>그리고 기존의 클래스들 중 하나가 리스너 클래스의 역할도 같이 담당해도 된다.</w:t>
      </w:r>
    </w:p>
    <w:p w14:paraId="06ADCF80" w14:textId="451B2F9D" w:rsidR="00DF0EE7" w:rsidRDefault="00DF0EE7" w:rsidP="00FE2558"/>
    <w:p w14:paraId="452E09A3" w14:textId="77EABDA1" w:rsidR="009F55F0" w:rsidRDefault="009F55F0" w:rsidP="00FE2558">
      <w:r>
        <w:rPr>
          <w:rFonts w:hint="eastAsia"/>
        </w:rPr>
        <w:t>R</w:t>
      </w:r>
      <w:r>
        <w:t xml:space="preserve">ecyclerView </w:t>
      </w:r>
      <w:r>
        <w:rPr>
          <w:rFonts w:hint="eastAsia"/>
        </w:rPr>
        <w:t>에서 데이터 항목 리스너 객체</w:t>
      </w:r>
      <w:r w:rsidR="00DC088E">
        <w:rPr>
          <w:rFonts w:hint="eastAsia"/>
        </w:rPr>
        <w:t>는,</w:t>
      </w:r>
      <w:r w:rsidR="00DC088E">
        <w:t xml:space="preserve"> </w:t>
      </w:r>
      <w:r w:rsidR="00DC088E">
        <w:rPr>
          <w:rFonts w:hint="eastAsia"/>
        </w:rPr>
        <w:t xml:space="preserve">데이터 항목 뷰 </w:t>
      </w:r>
      <w:r w:rsidR="00D870A7">
        <w:rPr>
          <w:rFonts w:hint="eastAsia"/>
        </w:rPr>
        <w:t xml:space="preserve">객체 </w:t>
      </w:r>
      <w:r w:rsidR="00DC088E">
        <w:rPr>
          <w:rFonts w:hint="eastAsia"/>
        </w:rPr>
        <w:t>마다 하나씩 달려있어야 한다.</w:t>
      </w:r>
    </w:p>
    <w:p w14:paraId="05CCFCE8" w14:textId="45FD0651" w:rsidR="00DC088E" w:rsidRDefault="00DC088E" w:rsidP="00FE2558">
      <w:r>
        <w:rPr>
          <w:rFonts w:hint="eastAsia"/>
        </w:rPr>
        <w:t>즉 R</w:t>
      </w:r>
      <w:r>
        <w:t xml:space="preserve">ecyclerView </w:t>
      </w:r>
      <w:r>
        <w:rPr>
          <w:rFonts w:hint="eastAsia"/>
        </w:rPr>
        <w:t>에서 데이터 항목 리스너 객체의 수는</w:t>
      </w:r>
      <w:r>
        <w:t xml:space="preserve">, </w:t>
      </w:r>
      <w:r>
        <w:rPr>
          <w:rFonts w:hint="eastAsia"/>
        </w:rPr>
        <w:t>데이터 항목 뷰</w:t>
      </w:r>
      <w:r w:rsidR="00D870A7">
        <w:rPr>
          <w:rFonts w:hint="eastAsia"/>
        </w:rPr>
        <w:t xml:space="preserve"> 객체 </w:t>
      </w:r>
      <w:r>
        <w:rPr>
          <w:rFonts w:hint="eastAsia"/>
        </w:rPr>
        <w:t>의 수와 일치</w:t>
      </w:r>
      <w:r w:rsidR="00804644">
        <w:rPr>
          <w:rFonts w:hint="eastAsia"/>
        </w:rPr>
        <w:t>해야 한다.</w:t>
      </w:r>
    </w:p>
    <w:p w14:paraId="1C94FC0C" w14:textId="1A96252A" w:rsidR="00B053E0" w:rsidRPr="00804644" w:rsidRDefault="00B053E0" w:rsidP="00FE2558"/>
    <w:p w14:paraId="0D1C76B5" w14:textId="3050ECD1" w:rsidR="00B053E0" w:rsidRDefault="00B053E0" w:rsidP="00FE2558">
      <w:r>
        <w:rPr>
          <w:rFonts w:hint="eastAsia"/>
        </w:rPr>
        <w:t>데이터 항목 뷰 객체란,</w:t>
      </w:r>
      <w:r>
        <w:t xml:space="preserve"> </w:t>
      </w:r>
      <w:r w:rsidR="001224F6" w:rsidRPr="00982B4E">
        <w:rPr>
          <w:rFonts w:hint="eastAsia"/>
        </w:rPr>
        <w:t>MyRecyclerViewAdapter</w:t>
      </w:r>
      <w:r w:rsidR="001224F6">
        <w:t xml:space="preserve"> </w:t>
      </w:r>
      <w:r w:rsidR="001224F6">
        <w:rPr>
          <w:rFonts w:hint="eastAsia"/>
        </w:rPr>
        <w:t xml:space="preserve">클래스의 </w:t>
      </w:r>
      <w:r w:rsidR="001224F6" w:rsidRPr="00982B4E">
        <w:rPr>
          <w:rFonts w:hint="eastAsia"/>
        </w:rPr>
        <w:t>onCreateViewHolder</w:t>
      </w:r>
      <w:r w:rsidR="001224F6">
        <w:rPr>
          <w:rFonts w:hint="eastAsia"/>
        </w:rPr>
        <w:t xml:space="preserve"> 메소드에서 레이아웃 인플레이션으로 생성된 뷰(</w:t>
      </w:r>
      <w:r w:rsidR="001224F6">
        <w:t xml:space="preserve">view) </w:t>
      </w:r>
      <w:r w:rsidR="001224F6">
        <w:rPr>
          <w:rFonts w:hint="eastAsia"/>
        </w:rPr>
        <w:t>객체이다.</w:t>
      </w:r>
      <w:r w:rsidR="00274DEC">
        <w:t xml:space="preserve"> (</w:t>
      </w:r>
      <w:r w:rsidR="00274DEC">
        <w:rPr>
          <w:rFonts w:hint="eastAsia"/>
        </w:rPr>
        <w:t>줄</w:t>
      </w:r>
      <w:r w:rsidR="007811EB">
        <w:t>59</w:t>
      </w:r>
      <w:r w:rsidR="00274DE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12FF" w14:paraId="25A94DA8" w14:textId="77777777" w:rsidTr="00F512FF">
        <w:tc>
          <w:tcPr>
            <w:tcW w:w="10456" w:type="dxa"/>
          </w:tcPr>
          <w:p w14:paraId="7CA37415" w14:textId="239E0BE2" w:rsidR="00F512FF" w:rsidRDefault="00F512FF" w:rsidP="00FE2558">
            <w:r w:rsidRPr="00982B4E">
              <w:rPr>
                <w:rFonts w:hint="eastAsia"/>
              </w:rPr>
              <w:t xml:space="preserve">View view = </w:t>
            </w:r>
            <w:r w:rsidRPr="00982B4E">
              <w:rPr>
                <w:rFonts w:hint="eastAsia"/>
                <w:b/>
                <w:bCs/>
                <w:color w:val="660E7A"/>
              </w:rPr>
              <w:t>layoutInflater</w:t>
            </w:r>
            <w:r w:rsidRPr="00982B4E">
              <w:rPr>
                <w:rFonts w:hint="eastAsia"/>
              </w:rPr>
              <w:t>.inflate(R.layout.</w:t>
            </w:r>
            <w:r w:rsidRPr="00982B4E">
              <w:rPr>
                <w:rFonts w:hint="eastAsia"/>
                <w:b/>
                <w:bCs/>
                <w:i/>
                <w:iCs/>
                <w:color w:val="660E7A"/>
              </w:rPr>
              <w:t>item</w:t>
            </w:r>
            <w:r w:rsidRPr="00982B4E">
              <w:rPr>
                <w:rFonts w:hint="eastAsia"/>
              </w:rPr>
              <w:t xml:space="preserve">, viewGroup, </w:t>
            </w:r>
            <w:r w:rsidRPr="00982B4E">
              <w:rPr>
                <w:rFonts w:hint="eastAsia"/>
                <w:b/>
                <w:bCs/>
                <w:color w:val="000080"/>
              </w:rPr>
              <w:t>false</w:t>
            </w:r>
            <w:r w:rsidRPr="00982B4E">
              <w:rPr>
                <w:rFonts w:hint="eastAsia"/>
              </w:rPr>
              <w:t>);</w:t>
            </w:r>
            <w:r w:rsidR="00274DEC">
              <w:t xml:space="preserve">  </w:t>
            </w:r>
          </w:p>
        </w:tc>
      </w:tr>
    </w:tbl>
    <w:p w14:paraId="567B2C84" w14:textId="2F79E309" w:rsidR="001224F6" w:rsidRDefault="001224F6" w:rsidP="00FE2558"/>
    <w:p w14:paraId="56AF74B9" w14:textId="48398483" w:rsidR="00DC088E" w:rsidRDefault="00912972" w:rsidP="00FE2558">
      <w:r>
        <w:rPr>
          <w:rFonts w:hint="eastAsia"/>
        </w:rPr>
        <w:t xml:space="preserve">이 </w:t>
      </w:r>
      <w:r w:rsidR="00773FE8">
        <w:rPr>
          <w:rFonts w:hint="eastAsia"/>
        </w:rPr>
        <w:t xml:space="preserve">데이터 항목 </w:t>
      </w:r>
      <w:r>
        <w:rPr>
          <w:rFonts w:hint="eastAsia"/>
        </w:rPr>
        <w:t xml:space="preserve">뷰 객체는 </w:t>
      </w:r>
      <w:r>
        <w:t xml:space="preserve">ViewHolder </w:t>
      </w:r>
      <w:r>
        <w:rPr>
          <w:rFonts w:hint="eastAsia"/>
        </w:rPr>
        <w:t xml:space="preserve">객체에 </w:t>
      </w:r>
      <w:r w:rsidR="00F512FF">
        <w:rPr>
          <w:rFonts w:hint="eastAsia"/>
        </w:rPr>
        <w:t>들어있다.</w:t>
      </w:r>
      <w:r w:rsidR="00274DEC">
        <w:t xml:space="preserve"> (</w:t>
      </w:r>
      <w:r w:rsidR="00274DEC">
        <w:rPr>
          <w:rFonts w:hint="eastAsia"/>
        </w:rPr>
        <w:t>줄6</w:t>
      </w:r>
      <w:r w:rsidR="007811EB">
        <w:t>0</w:t>
      </w:r>
      <w:r w:rsidR="00274DE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12FF" w14:paraId="5D7E3208" w14:textId="77777777" w:rsidTr="00F512FF">
        <w:tc>
          <w:tcPr>
            <w:tcW w:w="10456" w:type="dxa"/>
          </w:tcPr>
          <w:p w14:paraId="598EFC9E" w14:textId="34E5A951" w:rsidR="00F512FF" w:rsidRDefault="00F512FF" w:rsidP="00FE2558">
            <w:r w:rsidRPr="00982B4E">
              <w:rPr>
                <w:rFonts w:hint="eastAsia"/>
                <w:b/>
                <w:bCs/>
                <w:color w:val="000080"/>
              </w:rPr>
              <w:t xml:space="preserve">return new </w:t>
            </w:r>
            <w:r w:rsidRPr="00982B4E">
              <w:rPr>
                <w:rFonts w:hint="eastAsia"/>
              </w:rPr>
              <w:t xml:space="preserve">ViewHolder(view, </w:t>
            </w:r>
            <w:r w:rsidRPr="00982B4E">
              <w:rPr>
                <w:rFonts w:hint="eastAsia"/>
                <w:b/>
                <w:bCs/>
                <w:color w:val="660E7A"/>
              </w:rPr>
              <w:t>arrayList</w:t>
            </w:r>
            <w:r w:rsidRPr="00982B4E">
              <w:rPr>
                <w:rFonts w:hint="eastAsia"/>
              </w:rPr>
              <w:t>);</w:t>
            </w:r>
            <w:r w:rsidR="00274DEC">
              <w:t xml:space="preserve">  </w:t>
            </w:r>
          </w:p>
        </w:tc>
      </w:tr>
    </w:tbl>
    <w:p w14:paraId="6C711170" w14:textId="77777777" w:rsidR="00F512FF" w:rsidRDefault="00F512FF" w:rsidP="00FE2558"/>
    <w:p w14:paraId="23F2AE4D" w14:textId="3F2D14F8" w:rsidR="00DC088E" w:rsidRDefault="00773FE8" w:rsidP="00FE2558">
      <w:r>
        <w:rPr>
          <w:rFonts w:hint="eastAsia"/>
        </w:rPr>
        <w:t xml:space="preserve">즉 데이터 항목 뷰 객체의 수와 </w:t>
      </w:r>
      <w:r>
        <w:t xml:space="preserve">ViewHolder </w:t>
      </w:r>
      <w:r>
        <w:rPr>
          <w:rFonts w:hint="eastAsia"/>
        </w:rPr>
        <w:t>객체의 수가 일치한다.</w:t>
      </w:r>
    </w:p>
    <w:p w14:paraId="75F0F4C0" w14:textId="7736A055" w:rsidR="00773FE8" w:rsidRDefault="00773FE8" w:rsidP="00FE2558"/>
    <w:p w14:paraId="28F41EBE" w14:textId="14D9C6E7" w:rsidR="00FE1803" w:rsidRDefault="00FE1803" w:rsidP="00FE2558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 xml:space="preserve">객체의 수 </w:t>
      </w:r>
      <w:r>
        <w:t xml:space="preserve">== </w:t>
      </w:r>
      <w:r>
        <w:rPr>
          <w:rFonts w:hint="eastAsia"/>
        </w:rPr>
        <w:t xml:space="preserve">데이터 항목 뷰 객치의 수 </w:t>
      </w:r>
      <w:r>
        <w:t xml:space="preserve">== </w:t>
      </w:r>
      <w:r>
        <w:rPr>
          <w:rFonts w:hint="eastAsia"/>
        </w:rPr>
        <w:t xml:space="preserve">데이터 항목 리스너 객체의 수 </w:t>
      </w:r>
    </w:p>
    <w:p w14:paraId="01B0397A" w14:textId="04A50214" w:rsidR="001F4FDD" w:rsidRDefault="001F4FDD" w:rsidP="00FE2558">
      <w:r>
        <w:rPr>
          <w:rFonts w:hint="eastAsia"/>
        </w:rPr>
        <w:t xml:space="preserve">위 </w:t>
      </w:r>
      <w:r>
        <w:t xml:space="preserve">3 </w:t>
      </w:r>
      <w:r>
        <w:rPr>
          <w:rFonts w:hint="eastAsia"/>
        </w:rPr>
        <w:t>객체의 수는</w:t>
      </w:r>
      <w:r>
        <w:t xml:space="preserve"> </w:t>
      </w:r>
      <w:r>
        <w:rPr>
          <w:rFonts w:hint="eastAsia"/>
        </w:rPr>
        <w:t>동일해야 한다.</w:t>
      </w:r>
    </w:p>
    <w:p w14:paraId="494D77FB" w14:textId="77777777" w:rsidR="001F4FDD" w:rsidRDefault="001F4FDD" w:rsidP="00FE2558"/>
    <w:p w14:paraId="5FDE81F1" w14:textId="302C041E" w:rsidR="00FE1803" w:rsidRDefault="00FE1803" w:rsidP="00FE2558">
      <w:r>
        <w:rPr>
          <w:rFonts w:hint="eastAsia"/>
        </w:rPr>
        <w:t>따라서 리스너 클래스를 새로 구현해서 리스너 객체를 새로 생성하는 것 보다</w:t>
      </w:r>
    </w:p>
    <w:p w14:paraId="23A6C000" w14:textId="23C5438D" w:rsidR="00FE1803" w:rsidRDefault="001F4FDD" w:rsidP="00FE2558">
      <w:r>
        <w:rPr>
          <w:rFonts w:hint="eastAsia"/>
        </w:rPr>
        <w:t xml:space="preserve">이미 생성된 </w:t>
      </w:r>
      <w:r>
        <w:t xml:space="preserve">ViewHolder </w:t>
      </w:r>
      <w:r>
        <w:rPr>
          <w:rFonts w:hint="eastAsia"/>
        </w:rPr>
        <w:t>객체들이 리스너 객체의 역할도 같이 담당하는 편이 효율적이다.</w:t>
      </w:r>
    </w:p>
    <w:p w14:paraId="61BD2E65" w14:textId="31A9BF0B" w:rsidR="001F4FDD" w:rsidRDefault="001F4FDD" w:rsidP="00FE2558"/>
    <w:p w14:paraId="1B5B6CA4" w14:textId="1D638D2C" w:rsidR="00FE1803" w:rsidRDefault="00FE1803" w:rsidP="00FE2558"/>
    <w:p w14:paraId="0F2B904D" w14:textId="5EE83311" w:rsidR="00FE1803" w:rsidRDefault="00293ECE" w:rsidP="00293ECE">
      <w:pPr>
        <w:pStyle w:val="Heading3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 xml:space="preserve">View.OnClickListener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14:paraId="0CFC0E96" w14:textId="66A9BB04" w:rsidR="00293ECE" w:rsidRDefault="00293ECE" w:rsidP="00293ECE">
      <w:r>
        <w:t xml:space="preserve">(1) implements View.OnClickListener </w:t>
      </w:r>
      <w:r>
        <w:rPr>
          <w:rFonts w:hint="eastAsia"/>
        </w:rPr>
        <w:t>이 필요하다.</w:t>
      </w:r>
      <w:r w:rsidR="00274DEC">
        <w:t xml:space="preserve"> (</w:t>
      </w:r>
      <w:r w:rsidR="00274DEC">
        <w:rPr>
          <w:rFonts w:hint="eastAsia"/>
        </w:rPr>
        <w:t>줄1</w:t>
      </w:r>
      <w:r w:rsidR="00274DEC">
        <w:t>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4DEC" w14:paraId="1F0C8521" w14:textId="77777777" w:rsidTr="00274DEC">
        <w:tc>
          <w:tcPr>
            <w:tcW w:w="10456" w:type="dxa"/>
          </w:tcPr>
          <w:p w14:paraId="67F0E19F" w14:textId="4F47EBF0" w:rsidR="00274DEC" w:rsidRDefault="00274DEC" w:rsidP="00293ECE">
            <w:r w:rsidRPr="00982B4E">
              <w:rPr>
                <w:rFonts w:hint="eastAsia"/>
                <w:b/>
                <w:bCs/>
                <w:color w:val="000080"/>
              </w:rPr>
              <w:t xml:space="preserve">static class </w:t>
            </w:r>
            <w:r w:rsidRPr="00982B4E">
              <w:rPr>
                <w:rFonts w:hint="eastAsia"/>
              </w:rPr>
              <w:t xml:space="preserve">ViewHolder </w:t>
            </w:r>
            <w:r w:rsidRPr="00982B4E">
              <w:rPr>
                <w:rFonts w:hint="eastAsia"/>
                <w:b/>
                <w:bCs/>
                <w:color w:val="000080"/>
              </w:rPr>
              <w:t xml:space="preserve">extends </w:t>
            </w:r>
            <w:r w:rsidRPr="00982B4E">
              <w:rPr>
                <w:rFonts w:hint="eastAsia"/>
              </w:rPr>
              <w:t xml:space="preserve">RecyclerView.ViewHolder  </w:t>
            </w:r>
            <w:r w:rsidRPr="00274DEC">
              <w:rPr>
                <w:rFonts w:hint="eastAsia"/>
                <w:b/>
                <w:bCs/>
                <w:color w:val="000080"/>
                <w:shd w:val="clear" w:color="auto" w:fill="FFFF99"/>
              </w:rPr>
              <w:t xml:space="preserve">implements </w:t>
            </w:r>
            <w:r w:rsidRPr="00274DEC">
              <w:rPr>
                <w:rFonts w:hint="eastAsia"/>
                <w:shd w:val="clear" w:color="auto" w:fill="FFFF99"/>
              </w:rPr>
              <w:t>View.OnClickListener</w:t>
            </w:r>
            <w:r w:rsidRPr="00982B4E">
              <w:rPr>
                <w:rFonts w:hint="eastAsia"/>
              </w:rPr>
              <w:t xml:space="preserve"> {</w:t>
            </w:r>
            <w:r>
              <w:t xml:space="preserve"> </w:t>
            </w:r>
          </w:p>
        </w:tc>
      </w:tr>
    </w:tbl>
    <w:p w14:paraId="02A804A9" w14:textId="154AAFC9" w:rsidR="00293ECE" w:rsidRDefault="00293ECE" w:rsidP="00293ECE"/>
    <w:p w14:paraId="6D4668CA" w14:textId="6F8233D6" w:rsidR="00274DEC" w:rsidRDefault="00274DEC" w:rsidP="00293ECE">
      <w:r>
        <w:t xml:space="preserve">(2) </w:t>
      </w:r>
      <w:r>
        <w:rPr>
          <w:rFonts w:hint="eastAsia"/>
        </w:rPr>
        <w:t>o</w:t>
      </w:r>
      <w:r>
        <w:t xml:space="preserve">nClick </w:t>
      </w:r>
      <w:r>
        <w:rPr>
          <w:rFonts w:hint="eastAsia"/>
        </w:rPr>
        <w:t>메소드를 재정의해야 한다.</w:t>
      </w:r>
      <w:r>
        <w:t xml:space="preserve"> (</w:t>
      </w:r>
      <w:r>
        <w:rPr>
          <w:rFonts w:hint="eastAsia"/>
        </w:rPr>
        <w:t>줄3</w:t>
      </w:r>
      <w:r w:rsidR="007811EB">
        <w:t>5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4DEC" w14:paraId="7F9E580B" w14:textId="77777777" w:rsidTr="00274DEC">
        <w:tc>
          <w:tcPr>
            <w:tcW w:w="10456" w:type="dxa"/>
          </w:tcPr>
          <w:p w14:paraId="3CA4214D" w14:textId="04FC508C" w:rsidR="00274DEC" w:rsidRPr="00CD3544" w:rsidRDefault="00CD3544" w:rsidP="00CD35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CD354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D3544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</w:r>
            <w:r w:rsidRPr="00CD354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onClick(View view) {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Item item = </w:t>
            </w:r>
            <w:r w:rsidRPr="00CD354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</w:t>
            </w:r>
            <w:r w:rsidRPr="00CD354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.getAdapterPosition());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String s = String.</w:t>
            </w:r>
            <w:r w:rsidRPr="00CD3544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CD3544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"index: %d,  title: %s"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D354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.getAdapterPosition(), item.getTitle());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Toast.</w:t>
            </w:r>
            <w:r w:rsidRPr="00CD3544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(view.getContext(), s, Toast.</w:t>
            </w:r>
            <w:r w:rsidRPr="00CD354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LENGTH_SHORT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CD3544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1CAA311" w14:textId="77777777" w:rsidR="00274DEC" w:rsidRPr="00293ECE" w:rsidRDefault="00274DEC" w:rsidP="00293ECE"/>
    <w:p w14:paraId="31CDF420" w14:textId="6A73EAFA" w:rsidR="00DF0EE7" w:rsidRDefault="00A80D9C" w:rsidP="00FE255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데이터 항목 뷰 객체에 리스너 객체를 등록해야 한다.</w:t>
      </w:r>
      <w:r>
        <w:t xml:space="preserve"> (</w:t>
      </w:r>
      <w:r>
        <w:rPr>
          <w:rFonts w:hint="eastAsia"/>
        </w:rPr>
        <w:t>줄2</w:t>
      </w:r>
      <w:r w:rsidR="0065278B">
        <w:t>6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D9C" w14:paraId="7C6F6113" w14:textId="77777777" w:rsidTr="00A80D9C">
        <w:tc>
          <w:tcPr>
            <w:tcW w:w="10456" w:type="dxa"/>
          </w:tcPr>
          <w:p w14:paraId="5336E801" w14:textId="1002C486" w:rsidR="00A80D9C" w:rsidRDefault="00A80D9C" w:rsidP="00FE2558">
            <w:r w:rsidRPr="00982B4E">
              <w:rPr>
                <w:rFonts w:hint="eastAsia"/>
              </w:rPr>
              <w:t>view.setOnClickListener(</w:t>
            </w:r>
            <w:r w:rsidRPr="00982B4E">
              <w:rPr>
                <w:rFonts w:hint="eastAsia"/>
                <w:b/>
                <w:bCs/>
                <w:color w:val="000080"/>
              </w:rPr>
              <w:t>this</w:t>
            </w:r>
            <w:r w:rsidRPr="00982B4E">
              <w:rPr>
                <w:rFonts w:hint="eastAsia"/>
              </w:rPr>
              <w:t>);</w:t>
            </w:r>
          </w:p>
        </w:tc>
      </w:tr>
    </w:tbl>
    <w:p w14:paraId="3D3B9A86" w14:textId="77777777" w:rsidR="00A80D9C" w:rsidRDefault="00A80D9C" w:rsidP="00FE2558"/>
    <w:p w14:paraId="2B477C0A" w14:textId="2F63512D" w:rsidR="008E196D" w:rsidRDefault="008E196D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02E09FC" w14:textId="519D449F" w:rsidR="00FE2558" w:rsidRDefault="008E196D" w:rsidP="008E196D">
      <w:pPr>
        <w:pStyle w:val="Heading2"/>
      </w:pPr>
      <w:bookmarkStart w:id="14" w:name="_Toc530472450"/>
      <w:r>
        <w:rPr>
          <w:rFonts w:hint="eastAsia"/>
        </w:rPr>
        <w:lastRenderedPageBreak/>
        <w:t>실행</w:t>
      </w:r>
      <w:bookmarkEnd w:id="14"/>
    </w:p>
    <w:p w14:paraId="195E5876" w14:textId="36AFEBE8" w:rsidR="008E196D" w:rsidRDefault="008E196D" w:rsidP="008E196D">
      <w:r>
        <w:rPr>
          <w:rFonts w:hint="eastAsia"/>
          <w:noProof/>
        </w:rPr>
        <w:drawing>
          <wp:inline distT="0" distB="0" distL="0" distR="0" wp14:anchorId="3CC07BE7" wp14:editId="29F11D93">
            <wp:extent cx="3270885" cy="5389880"/>
            <wp:effectExtent l="0" t="0" r="571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E525" w14:textId="789637ED" w:rsidR="008E196D" w:rsidRDefault="008E196D" w:rsidP="008E196D"/>
    <w:p w14:paraId="35EC6CA5" w14:textId="4A10BEFF" w:rsidR="008E196D" w:rsidRDefault="008E196D" w:rsidP="008E196D"/>
    <w:p w14:paraId="7F7C1A4B" w14:textId="5709B165" w:rsidR="008E196D" w:rsidRDefault="008E196D" w:rsidP="008E196D"/>
    <w:p w14:paraId="29E75D2A" w14:textId="5F1BA88F" w:rsidR="008E196D" w:rsidRDefault="008E196D" w:rsidP="008E196D"/>
    <w:p w14:paraId="431E58DB" w14:textId="7E439A67" w:rsidR="00BC55F5" w:rsidRDefault="00BC55F5" w:rsidP="008E196D"/>
    <w:p w14:paraId="02876140" w14:textId="53498662" w:rsidR="009C4F3E" w:rsidRDefault="009C4F3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6B53F4F" w14:textId="40E6FD57" w:rsidR="00BC55F5" w:rsidRDefault="009C4F3E" w:rsidP="009C4F3E">
      <w:pPr>
        <w:pStyle w:val="Heading1"/>
      </w:pPr>
      <w:bookmarkStart w:id="15" w:name="_Toc530472451"/>
      <w:r>
        <w:rPr>
          <w:rFonts w:hint="eastAsia"/>
        </w:rPr>
        <w:lastRenderedPageBreak/>
        <w:t>삭제 기능 구현</w:t>
      </w:r>
      <w:bookmarkEnd w:id="15"/>
    </w:p>
    <w:p w14:paraId="7891B7E9" w14:textId="4B6224F1" w:rsidR="009C4F3E" w:rsidRDefault="009C4F3E" w:rsidP="009C4F3E"/>
    <w:p w14:paraId="0F2FFECE" w14:textId="0D9400DD" w:rsidR="005D0894" w:rsidRDefault="005D0894" w:rsidP="005D0894">
      <w:pPr>
        <w:pStyle w:val="Heading2"/>
      </w:pPr>
      <w:bookmarkStart w:id="16" w:name="_Toc530472452"/>
      <w:r>
        <w:rPr>
          <w:rFonts w:hint="eastAsia"/>
        </w:rPr>
        <w:t>체크 박스 추가</w:t>
      </w:r>
      <w:bookmarkEnd w:id="16"/>
    </w:p>
    <w:p w14:paraId="3311EE25" w14:textId="77777777" w:rsidR="005D0894" w:rsidRDefault="005D0894" w:rsidP="005D0894">
      <w:r>
        <w:rPr>
          <w:rFonts w:hint="eastAsia"/>
        </w:rPr>
        <w:t>삭제할 항목을 선택하기 위한 체크박스를 추가하자.</w:t>
      </w:r>
    </w:p>
    <w:p w14:paraId="01F1C4A7" w14:textId="77777777" w:rsidR="005D0894" w:rsidRPr="005D0894" w:rsidRDefault="005D0894" w:rsidP="005D0894"/>
    <w:p w14:paraId="36965A15" w14:textId="0B379BCD" w:rsidR="009C4F3E" w:rsidRDefault="00642B8C" w:rsidP="005D0894">
      <w:pPr>
        <w:pStyle w:val="Heading3"/>
      </w:pPr>
      <w:r>
        <w:rPr>
          <w:rFonts w:hint="eastAsia"/>
        </w:rPr>
        <w:t>i</w:t>
      </w:r>
      <w:r>
        <w:t xml:space="preserve">tem.xml </w:t>
      </w:r>
      <w:r>
        <w:rPr>
          <w:rFonts w:hint="eastAsia"/>
        </w:rPr>
        <w:t>수정</w:t>
      </w:r>
    </w:p>
    <w:p w14:paraId="206C194A" w14:textId="77777777" w:rsidR="009D5B99" w:rsidRPr="009D5B99" w:rsidRDefault="009D5B99" w:rsidP="009D5B99"/>
    <w:p w14:paraId="7CA2447F" w14:textId="34F6812E" w:rsidR="00642B8C" w:rsidRDefault="00642B8C" w:rsidP="00642B8C">
      <w:r>
        <w:rPr>
          <w:rFonts w:hint="eastAsia"/>
          <w:noProof/>
        </w:rPr>
        <w:drawing>
          <wp:inline distT="0" distB="0" distL="0" distR="0" wp14:anchorId="0AD6A0D9" wp14:editId="6CA548A8">
            <wp:extent cx="4325308" cy="3333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34" cy="333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8EA9" w14:textId="2F5BD824" w:rsidR="00932337" w:rsidRDefault="00932337" w:rsidP="00642B8C"/>
    <w:p w14:paraId="717FA289" w14:textId="488B4A38" w:rsidR="00932337" w:rsidRDefault="00932337" w:rsidP="00642B8C"/>
    <w:p w14:paraId="22AB2847" w14:textId="3996398A" w:rsidR="00932337" w:rsidRDefault="00932337" w:rsidP="00642B8C">
      <w:r>
        <w:rPr>
          <w:rFonts w:hint="eastAsia"/>
          <w:noProof/>
        </w:rPr>
        <w:drawing>
          <wp:inline distT="0" distB="0" distL="0" distR="0" wp14:anchorId="2845AAE8" wp14:editId="4C52059E">
            <wp:extent cx="2856790" cy="1808491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89" cy="181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D92" w14:textId="1688ED19" w:rsidR="005D0894" w:rsidRDefault="005D089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60FFF9AB" w14:textId="77777777" w:rsidR="009D5B99" w:rsidRDefault="009D5B99" w:rsidP="005D0894">
      <w:pPr>
        <w:pStyle w:val="Heading3"/>
      </w:pPr>
      <w:r>
        <w:rPr>
          <w:rFonts w:hint="eastAsia"/>
        </w:rPr>
        <w:lastRenderedPageBreak/>
        <w:t>I</w:t>
      </w:r>
      <w:r>
        <w:t xml:space="preserve">tem.java </w:t>
      </w:r>
      <w:r>
        <w:rPr>
          <w:rFonts w:hint="eastAsia"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D5B99" w14:paraId="633BFE6A" w14:textId="77777777" w:rsidTr="00DF509F">
        <w:tc>
          <w:tcPr>
            <w:tcW w:w="426" w:type="dxa"/>
          </w:tcPr>
          <w:p w14:paraId="571A10E7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E074A75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8C02A7F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F2B0243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00279B0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A033B5E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909443D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38BAFC1" w14:textId="77777777" w:rsidR="009D5B99" w:rsidRPr="00185935" w:rsidRDefault="009D5B99" w:rsidP="00DF509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0E23F8E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2ACE627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E064F84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32563A0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C6BE7D0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2A8E59D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47D83B6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E32C87D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D42486A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2E0DEA7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7CA85D4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F7D1C10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DAA6A00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DB17A2F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CA94466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4B1E966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853E0EC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4E882AB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6E9B828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F4AAECD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F20A0E6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1C97AC2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9775133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172DA82" w14:textId="77777777" w:rsidR="009D5B99" w:rsidRDefault="009D5B99" w:rsidP="00DF509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E3583EB" w14:textId="77777777" w:rsidR="009D5B99" w:rsidRPr="00185935" w:rsidRDefault="009D5B99" w:rsidP="00DF509F">
            <w:pPr>
              <w:pStyle w:val="a0"/>
            </w:pPr>
          </w:p>
        </w:tc>
        <w:tc>
          <w:tcPr>
            <w:tcW w:w="10631" w:type="dxa"/>
          </w:tcPr>
          <w:p w14:paraId="1612AE48" w14:textId="77777777" w:rsidR="009D5B99" w:rsidRPr="000D7849" w:rsidRDefault="009D5B99" w:rsidP="00DF509F">
            <w:pPr>
              <w:pStyle w:val="a0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java.text.SimpleDateFormat;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java.util.Date;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 {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Date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boolean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checked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SimpleDateFormat </w:t>
            </w:r>
            <w:r w:rsidRPr="000D7849">
              <w:rPr>
                <w:rFonts w:hAnsi="굴림체" w:cs="굴림체" w:hint="eastAsia"/>
                <w:i/>
                <w:iCs/>
                <w:color w:val="660E7A"/>
                <w:kern w:val="0"/>
                <w:sz w:val="18"/>
                <w:szCs w:val="18"/>
              </w:rPr>
              <w:t xml:space="preserve">format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SimpleDateFormat(</w:t>
            </w:r>
            <w:r w:rsidRPr="000D7849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"yyyy-MM-dd HH:mm:ss"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Item(String title) {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title;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createTime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Date();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String getTitle() {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Date getCreateTime() {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String getCreateTimeFormatted() {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0D7849">
              <w:rPr>
                <w:rFonts w:hAnsi="굴림체" w:cs="굴림체" w:hint="eastAsia"/>
                <w:i/>
                <w:iCs/>
                <w:color w:val="660E7A"/>
                <w:kern w:val="0"/>
                <w:sz w:val="18"/>
                <w:szCs w:val="18"/>
              </w:rPr>
              <w:t>format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.format(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createTime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boolean </w:t>
            </w:r>
            <w:r>
              <w:rPr>
                <w:rFonts w:hAnsi="굴림체" w:cs="굴림체"/>
                <w:color w:val="000000"/>
                <w:kern w:val="0"/>
                <w:sz w:val="18"/>
                <w:szCs w:val="18"/>
                <w:shd w:val="clear" w:color="auto" w:fill="FFFF99"/>
              </w:rPr>
              <w:t>is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Checked() {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return 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checked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void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setChecked(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boolean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checked) { </w:t>
            </w:r>
            <w:r w:rsidRPr="000D7849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this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</w:t>
            </w:r>
            <w:r w:rsidRPr="000D7849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 xml:space="preserve">checked 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= checked; }</w:t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0D7849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65B4C6D0" w14:textId="77777777" w:rsidR="009D5B99" w:rsidRPr="000D7849" w:rsidRDefault="009D5B99" w:rsidP="00DF509F">
            <w:pPr>
              <w:pStyle w:val="a0"/>
            </w:pPr>
          </w:p>
        </w:tc>
      </w:tr>
    </w:tbl>
    <w:p w14:paraId="0F9C1515" w14:textId="4546DAF2" w:rsidR="009D5B99" w:rsidRDefault="003350D8" w:rsidP="009D5B99">
      <w:r>
        <w:rPr>
          <w:rFonts w:hint="eastAsia"/>
        </w:rPr>
        <w:t xml:space="preserve">앞에서 만든 </w:t>
      </w:r>
      <w:r w:rsidR="009D5B99">
        <w:rPr>
          <w:rFonts w:hint="eastAsia"/>
        </w:rPr>
        <w:t>체크박스</w:t>
      </w:r>
      <w:r w:rsidR="005D0894">
        <w:rPr>
          <w:rFonts w:hint="eastAsia"/>
        </w:rPr>
        <w:t xml:space="preserve">의 </w:t>
      </w:r>
      <w:r>
        <w:rPr>
          <w:rFonts w:hint="eastAsia"/>
        </w:rPr>
        <w:t xml:space="preserve">상태 </w:t>
      </w:r>
      <w:r w:rsidR="005D0894">
        <w:rPr>
          <w:rFonts w:hint="eastAsia"/>
        </w:rPr>
        <w:t>값을 저장할</w:t>
      </w:r>
      <w:r w:rsidR="005D0894">
        <w:t xml:space="preserve"> </w:t>
      </w:r>
      <w:r w:rsidR="005D0894">
        <w:rPr>
          <w:rFonts w:hint="eastAsia"/>
        </w:rPr>
        <w:t>멤버 변수를 구현하자.</w:t>
      </w:r>
    </w:p>
    <w:p w14:paraId="4126D7D3" w14:textId="4FE702D5" w:rsidR="005D0894" w:rsidRDefault="005D0894" w:rsidP="009D5B99"/>
    <w:p w14:paraId="7384F8DD" w14:textId="041DFBED" w:rsidR="00BC6BAE" w:rsidRDefault="00BC6BAE" w:rsidP="009D5B99">
      <w:r>
        <w:t xml:space="preserve">boolean </w:t>
      </w:r>
      <w:r>
        <w:rPr>
          <w:rFonts w:hint="eastAsia"/>
        </w:rPr>
        <w:t xml:space="preserve">타입의 </w:t>
      </w:r>
      <w:r>
        <w:t xml:space="preserve">get </w:t>
      </w:r>
      <w:r>
        <w:rPr>
          <w:rFonts w:hint="eastAsia"/>
        </w:rPr>
        <w:t xml:space="preserve">메소드 이름은 </w:t>
      </w:r>
      <w:r>
        <w:t>get</w:t>
      </w:r>
      <w:r>
        <w:rPr>
          <w:rFonts w:hint="eastAsia"/>
        </w:rPr>
        <w:t>으로 시작해도 되지만,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로 시작하는 것이 더 바람직하다.</w:t>
      </w:r>
    </w:p>
    <w:p w14:paraId="0D565A4A" w14:textId="2EF4D06E" w:rsidR="00BC6BAE" w:rsidRDefault="00BC6BAE" w:rsidP="009D5B99">
      <w:r>
        <w:rPr>
          <w:rFonts w:hint="eastAsia"/>
        </w:rPr>
        <w:t xml:space="preserve">즉 </w:t>
      </w:r>
      <w:r>
        <w:t xml:space="preserve">getChecked/setChecked </w:t>
      </w:r>
      <w:r>
        <w:rPr>
          <w:rFonts w:hint="eastAsia"/>
        </w:rPr>
        <w:t xml:space="preserve">이름도 </w:t>
      </w:r>
      <w:r w:rsidR="000516DF">
        <w:rPr>
          <w:rFonts w:hint="eastAsia"/>
        </w:rPr>
        <w:t>가능하지만,</w:t>
      </w:r>
      <w:r w:rsidR="000516DF">
        <w:t xml:space="preserve"> isChecked/setChecked </w:t>
      </w:r>
      <w:r w:rsidR="000516DF">
        <w:rPr>
          <w:rFonts w:hint="eastAsia"/>
        </w:rPr>
        <w:t>이름이 더 바람직하다.</w:t>
      </w:r>
    </w:p>
    <w:p w14:paraId="00ECE3C8" w14:textId="77777777" w:rsidR="000516DF" w:rsidRDefault="000516DF" w:rsidP="009D5B99">
      <w:pPr>
        <w:rPr>
          <w:rFonts w:hint="eastAsia"/>
        </w:rPr>
      </w:pPr>
    </w:p>
    <w:p w14:paraId="15BD330F" w14:textId="77777777" w:rsidR="00BC6BAE" w:rsidRDefault="00BC6BAE" w:rsidP="009D5B99">
      <w:pPr>
        <w:rPr>
          <w:rFonts w:hint="eastAsia"/>
        </w:rPr>
      </w:pPr>
    </w:p>
    <w:p w14:paraId="00A2829F" w14:textId="7579C55B" w:rsidR="00894A7E" w:rsidRDefault="00894A7E" w:rsidP="009D5B99"/>
    <w:p w14:paraId="5B952BB8" w14:textId="6FB1EAA9" w:rsidR="00894A7E" w:rsidRDefault="00894A7E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4CAFED9" w14:textId="77777777" w:rsidR="00894A7E" w:rsidRDefault="00894A7E" w:rsidP="00894A7E">
      <w:pPr>
        <w:pStyle w:val="Heading2"/>
      </w:pPr>
      <w:bookmarkStart w:id="17" w:name="_Toc530472453"/>
      <w:r>
        <w:lastRenderedPageBreak/>
        <w:t xml:space="preserve">MyRecyclerViewAdapter.java </w:t>
      </w:r>
      <w:r>
        <w:rPr>
          <w:rFonts w:hint="eastAsia"/>
        </w:rPr>
        <w:t>수정</w:t>
      </w:r>
      <w:bookmarkEnd w:id="1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94A7E" w14:paraId="416239E8" w14:textId="77777777" w:rsidTr="008018C3">
        <w:tc>
          <w:tcPr>
            <w:tcW w:w="426" w:type="dxa"/>
          </w:tcPr>
          <w:p w14:paraId="6A9F95C2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74125E5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95783AD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D637A9C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C6388B0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17FB5DC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B707E4E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5AA57D1" w14:textId="77777777" w:rsidR="00894A7E" w:rsidRPr="00185935" w:rsidRDefault="00894A7E" w:rsidP="008018C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2F7D2D4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85FEA0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2A2E929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ED7AE1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33DE31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83EFC66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3658A40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975B81B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424AB37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DC93ACB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BE1411B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B8B8DF7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3D1F87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93524B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6CDC776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F69CAF0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89B478E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81501C7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8F21E69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B858A5E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D1A2B64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FFF5CBD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295AE74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3527248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CF6FB57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A15018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2E7CE51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1E2B719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196DA00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3361A61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D9EC6B2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F394AC5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3F63291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6FEDE0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A99C92E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8C7BA7C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149F98B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DF722C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CFF4CD2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932E43D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06ACABC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BF04838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0C0F4F7C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268F1E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F1625E8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FB90515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804BB44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890E1DE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3935C409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EAE648F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6354B33D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36D1D9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C147841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8562603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BFD171C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76C54BB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01FB4F52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11EB7E9" w14:textId="77777777" w:rsidR="00894A7E" w:rsidRDefault="00894A7E" w:rsidP="008018C3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32822530" w14:textId="77777777" w:rsidR="00894A7E" w:rsidRPr="00185935" w:rsidRDefault="00894A7E" w:rsidP="008018C3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0631" w:type="dxa"/>
          </w:tcPr>
          <w:p w14:paraId="45D96E1D" w14:textId="77777777" w:rsidR="00894A7E" w:rsidRPr="00582D3C" w:rsidRDefault="00894A7E" w:rsidP="008018C3">
            <w:pPr>
              <w:pStyle w:val="a0"/>
            </w:pP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android.content.Context;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android.text.Layout;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android.util.Log;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android.view.LayoutInflater;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android.view.ViewGroup;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android.widget.CheckBox;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android.widget.CompoundButton;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android.widget.TextView;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MyRecyclerViewAdapter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RecyclerView.Adapter&lt;MyRecyclerViewAdapter.ViewHolder&gt;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RecyclerView.ViewHolder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implements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CompoundButton.OnCheckedChangeListener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TextView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CheckBox </w:t>
            </w:r>
            <w:r w:rsidRPr="003350D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checkBox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ViewHolder(View view)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(view);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textView1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582D3C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textView1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textView2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582D3C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textView2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</w:t>
            </w:r>
            <w:r w:rsidRPr="003350D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this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</w:t>
            </w:r>
            <w:r w:rsidRPr="003350D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 xml:space="preserve">checkBox 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= view.findViewById(R.id.</w:t>
            </w:r>
            <w:r w:rsidRPr="003350D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checkBox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</w:t>
            </w:r>
            <w:r w:rsidRPr="003350D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this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</w:t>
            </w:r>
            <w:r w:rsidRPr="003350D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checkBox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.setOnCheckedChangeListener(</w:t>
            </w:r>
            <w:r w:rsidRPr="003350D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this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  <w:r w:rsidRPr="003350D8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setData()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Item item =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.setText(item.getTitle());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.setText(item.getCreateTimeFormatted());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>@Override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void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onCheckedChanged(CompoundButton buttonView,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boolean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isChecked)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Item item =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arrayList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.get(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super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.getAdapterPosition());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item.setChecked(isChecked);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LayoutInflater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MyRecyclerViewAdapter(Context context, ArrayList&lt;Item&gt; arrayList)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layoutInflater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LayoutInflater.</w:t>
            </w:r>
            <w:r w:rsidRPr="00582D3C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from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(context);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arrayList;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getItemCount()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.size();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onCreateViewHolder(ViewGroup viewGroup,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viewType)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 view = </w:t>
            </w:r>
            <w:r w:rsidRPr="00582D3C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.inflate(R.layout.</w:t>
            </w:r>
            <w:r w:rsidRPr="00582D3C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viewGroup,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ViewHolder(view);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582D3C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onBindViewHolder(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viewHolder, </w:t>
            </w:r>
            <w:r w:rsidRPr="00582D3C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index) {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viewHolder.setData();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582D3C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C23A27A" w14:textId="50D8989E" w:rsidR="00AE469C" w:rsidRDefault="00AE469C" w:rsidP="00AE469C">
      <w:pPr>
        <w:pStyle w:val="Heading3"/>
      </w:pPr>
      <w:r>
        <w:rPr>
          <w:rFonts w:hint="eastAsia"/>
        </w:rPr>
        <w:lastRenderedPageBreak/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리스너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70545E48" w14:textId="7D18E11F" w:rsidR="00894A7E" w:rsidRDefault="00AE469C" w:rsidP="00894A7E">
      <w:r>
        <w:rPr>
          <w:rFonts w:hint="eastAsia"/>
        </w:rPr>
        <w:t>체크 박스를 클릭하여 체크 상태가 변경된 경우에,</w:t>
      </w:r>
      <w:r w:rsidR="003350D8">
        <w:t xml:space="preserve"> Item </w:t>
      </w:r>
      <w:r w:rsidR="003350D8">
        <w:rPr>
          <w:rFonts w:hint="eastAsia"/>
        </w:rPr>
        <w:t xml:space="preserve">데이터 항목 객체의 </w:t>
      </w:r>
      <w:r w:rsidR="003350D8">
        <w:t xml:space="preserve">checked </w:t>
      </w:r>
      <w:r w:rsidR="003350D8">
        <w:rPr>
          <w:rFonts w:hint="eastAsia"/>
        </w:rPr>
        <w:t>속성에 이 값을 저장해야 한다.</w:t>
      </w:r>
    </w:p>
    <w:p w14:paraId="18EF70E7" w14:textId="71BA5AB2" w:rsidR="00894A7E" w:rsidRDefault="003350D8" w:rsidP="009D5B99">
      <w:r>
        <w:rPr>
          <w:rFonts w:hint="eastAsia"/>
        </w:rPr>
        <w:t xml:space="preserve">그러려면 체크 박스에 </w:t>
      </w:r>
      <w:r>
        <w:t xml:space="preserve">OnCheckedChangedListener </w:t>
      </w:r>
      <w:r>
        <w:rPr>
          <w:rFonts w:hint="eastAsia"/>
        </w:rPr>
        <w:t>객체를 등록해야 한다.</w:t>
      </w:r>
    </w:p>
    <w:p w14:paraId="7CE5D3D5" w14:textId="558CF456" w:rsidR="00E807C9" w:rsidRDefault="00E807C9" w:rsidP="009D5B99"/>
    <w:p w14:paraId="1B86741E" w14:textId="2916371E" w:rsidR="00E807C9" w:rsidRDefault="00E807C9" w:rsidP="009D5B99">
      <w:pPr>
        <w:rPr>
          <w:rFonts w:hint="eastAsia"/>
        </w:rPr>
      </w:pPr>
      <w:r>
        <w:rPr>
          <w:rFonts w:hint="eastAsia"/>
        </w:rPr>
        <w:t>체크 박스의 수와 리스너 객체의 수가 정확히 일치해야 바람직하므로,</w:t>
      </w:r>
    </w:p>
    <w:p w14:paraId="17651594" w14:textId="4BBB87B0" w:rsidR="00E807C9" w:rsidRDefault="00E807C9" w:rsidP="009D5B99">
      <w:r>
        <w:rPr>
          <w:rFonts w:hint="eastAsia"/>
        </w:rPr>
        <w:t>V</w:t>
      </w:r>
      <w:r>
        <w:t xml:space="preserve">iewHolder </w:t>
      </w:r>
      <w:r>
        <w:rPr>
          <w:rFonts w:hint="eastAsia"/>
        </w:rPr>
        <w:t>객체</w:t>
      </w:r>
      <w:r w:rsidR="00005AF7">
        <w:rPr>
          <w:rFonts w:hint="eastAsia"/>
        </w:rPr>
        <w:t>가 리스너 객체의 역할도 동시에 담당하는 것이 바람직하다.</w:t>
      </w:r>
    </w:p>
    <w:p w14:paraId="74514692" w14:textId="11C4642F" w:rsidR="00005AF7" w:rsidRDefault="001E14C3" w:rsidP="009D5B99">
      <w:r>
        <w:rPr>
          <w:rFonts w:hint="eastAsia"/>
        </w:rPr>
        <w:t>그래서</w:t>
      </w:r>
      <w:r w:rsidR="00005AF7">
        <w:rPr>
          <w:rFonts w:hint="eastAsia"/>
        </w:rPr>
        <w:t xml:space="preserve"> </w:t>
      </w:r>
      <w:r w:rsidR="00005AF7">
        <w:t xml:space="preserve">ViewHolder </w:t>
      </w:r>
      <w:r w:rsidR="00005AF7">
        <w:rPr>
          <w:rFonts w:hint="eastAsia"/>
        </w:rPr>
        <w:t xml:space="preserve">클래스에 </w:t>
      </w:r>
      <w:r w:rsidR="00005AF7">
        <w:t xml:space="preserve">OnCheckedChangedListener </w:t>
      </w:r>
      <w:r w:rsidR="00005AF7">
        <w:rPr>
          <w:rFonts w:hint="eastAsia"/>
        </w:rPr>
        <w:t>인터페이스를 구현</w:t>
      </w:r>
      <w:r>
        <w:rPr>
          <w:rFonts w:hint="eastAsia"/>
        </w:rPr>
        <w:t>하였다.</w:t>
      </w:r>
    </w:p>
    <w:p w14:paraId="36441FE3" w14:textId="6E8825DF" w:rsidR="001E14C3" w:rsidRDefault="001E14C3" w:rsidP="009D5B99"/>
    <w:p w14:paraId="7821D71E" w14:textId="77777777" w:rsidR="001E14C3" w:rsidRDefault="001E14C3" w:rsidP="009D5B99">
      <w:pPr>
        <w:rPr>
          <w:rFonts w:hint="eastAsia"/>
        </w:rPr>
      </w:pPr>
    </w:p>
    <w:p w14:paraId="11D994C0" w14:textId="45468485" w:rsidR="00005AF7" w:rsidRDefault="00005AF7" w:rsidP="009D5B99"/>
    <w:p w14:paraId="3D56CE70" w14:textId="463A7CA6" w:rsidR="001E14C3" w:rsidRDefault="001E14C3" w:rsidP="009D5B99"/>
    <w:p w14:paraId="76E9489E" w14:textId="53AF5876" w:rsidR="005D0894" w:rsidRDefault="005D0894" w:rsidP="00162A5D">
      <w:pPr>
        <w:pStyle w:val="Heading2"/>
      </w:pPr>
      <w:bookmarkStart w:id="18" w:name="_Toc530472454"/>
      <w:r>
        <w:rPr>
          <w:rFonts w:hint="eastAsia"/>
        </w:rPr>
        <w:t>삭제 메뉴</w:t>
      </w:r>
      <w:r w:rsidR="001E14C3">
        <w:rPr>
          <w:rFonts w:hint="eastAsia"/>
        </w:rPr>
        <w:t xml:space="preserve"> 구현</w:t>
      </w:r>
      <w:bookmarkEnd w:id="18"/>
    </w:p>
    <w:p w14:paraId="4D8E0EC2" w14:textId="6C1AEA71" w:rsidR="00162A5D" w:rsidRDefault="00162A5D" w:rsidP="005D0894">
      <w:pPr>
        <w:pStyle w:val="Heading3"/>
      </w:pPr>
      <w:r>
        <w:rPr>
          <w:rFonts w:hint="eastAsia"/>
        </w:rPr>
        <w:t>s</w:t>
      </w:r>
      <w:r>
        <w:t>trings.xml</w:t>
      </w:r>
      <w:r w:rsidR="00B47411">
        <w:t xml:space="preserve"> </w:t>
      </w:r>
      <w:r w:rsidR="00B47411">
        <w:rPr>
          <w:rFonts w:hint="eastAsia"/>
        </w:rPr>
        <w:t>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2A5D" w14:paraId="48535CCA" w14:textId="77777777" w:rsidTr="00162A5D">
        <w:tc>
          <w:tcPr>
            <w:tcW w:w="10456" w:type="dxa"/>
          </w:tcPr>
          <w:p w14:paraId="304E5659" w14:textId="67A0921A" w:rsidR="00162A5D" w:rsidRPr="00162A5D" w:rsidRDefault="00162A5D" w:rsidP="00162A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162A5D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resources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162A5D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string </w:t>
            </w:r>
            <w:r w:rsidRPr="00162A5D">
              <w:rPr>
                <w:rFonts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162A5D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"app_name"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&gt;E05List&lt;/</w:t>
            </w:r>
            <w:r w:rsidRPr="00162A5D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string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411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&lt;</w:t>
            </w:r>
            <w:r w:rsidRPr="00B47411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string </w:t>
            </w:r>
            <w:r w:rsidRPr="00B47411">
              <w:rPr>
                <w:rFonts w:hAnsi="굴림체" w:cs="굴림체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FFFF99"/>
              </w:rPr>
              <w:t>name=</w:t>
            </w:r>
            <w:r w:rsidRPr="00B47411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99"/>
              </w:rPr>
              <w:t>"action_remove"</w:t>
            </w:r>
            <w:r w:rsidRPr="00B47411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&gt;삭제&lt;/</w:t>
            </w:r>
            <w:r w:rsidRPr="00B47411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string</w:t>
            </w:r>
            <w:r w:rsidRPr="00B47411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&gt;</w:t>
            </w:r>
            <w:r w:rsidRPr="00B47411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&lt;/</w:t>
            </w:r>
            <w:r w:rsidRPr="00162A5D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resources</w:t>
            </w:r>
            <w:r w:rsidRPr="00162A5D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D16BB3B" w14:textId="7CD94B7C" w:rsidR="00162A5D" w:rsidRDefault="00B47411" w:rsidP="00162A5D">
      <w:r>
        <w:rPr>
          <w:rFonts w:hint="eastAsia"/>
        </w:rPr>
        <w:t>메뉴 항목에 표시할 문자열 리소스 생성</w:t>
      </w:r>
    </w:p>
    <w:p w14:paraId="1CCF9B27" w14:textId="65085DB7" w:rsidR="00BF66EC" w:rsidRDefault="00BF66EC">
      <w:pPr>
        <w:widowControl/>
        <w:wordWrap/>
        <w:autoSpaceDE/>
        <w:autoSpaceDN/>
        <w:spacing w:after="160" w:line="259" w:lineRule="auto"/>
        <w:jc w:val="both"/>
      </w:pPr>
    </w:p>
    <w:p w14:paraId="3C872A82" w14:textId="77777777" w:rsidR="00BF66EC" w:rsidRDefault="00BF66EC" w:rsidP="005D0894">
      <w:pPr>
        <w:pStyle w:val="Heading3"/>
        <w:jc w:val="both"/>
      </w:pPr>
      <w:bookmarkStart w:id="19" w:name="_Toc491873670"/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19"/>
    </w:p>
    <w:p w14:paraId="287685C2" w14:textId="77777777" w:rsidR="00BF66EC" w:rsidRDefault="00BF66EC" w:rsidP="00BF66EC">
      <w:r>
        <w:rPr>
          <w:rFonts w:hint="eastAsia"/>
          <w:noProof/>
        </w:rPr>
        <w:drawing>
          <wp:inline distT="0" distB="0" distL="0" distR="0" wp14:anchorId="2B9222A2" wp14:editId="37C027F3">
            <wp:extent cx="3347101" cy="2163336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39" cy="2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297B" w14:textId="77777777" w:rsidR="00BF66EC" w:rsidRDefault="00BF66EC" w:rsidP="00BF66EC">
      <w:r>
        <w:rPr>
          <w:rFonts w:hint="eastAsia"/>
        </w:rPr>
        <w:t xml:space="preserve">화면 왼쪽 </w:t>
      </w:r>
      <w:r>
        <w:t xml:space="preserve">Project </w:t>
      </w:r>
      <w:r>
        <w:rPr>
          <w:rFonts w:hint="eastAsia"/>
        </w:rPr>
        <w:t xml:space="preserve">창에서 </w:t>
      </w:r>
      <w:r>
        <w:t xml:space="preserve">res </w:t>
      </w:r>
      <w:r>
        <w:rPr>
          <w:rFonts w:hint="eastAsia"/>
        </w:rPr>
        <w:t>폴더를 마우스 오른쪽 버튼으로 클릭하고</w:t>
      </w:r>
    </w:p>
    <w:p w14:paraId="1BAA1818" w14:textId="77777777" w:rsidR="00BF66EC" w:rsidRDefault="00BF66EC" w:rsidP="00BF66EC">
      <w:r>
        <w:rPr>
          <w:rFonts w:hint="eastAsia"/>
        </w:rPr>
        <w:t xml:space="preserve">메뉴에서 </w:t>
      </w:r>
      <w:r>
        <w:t xml:space="preserve">New - Android resource file </w:t>
      </w:r>
      <w:r>
        <w:rPr>
          <w:rFonts w:hint="eastAsia"/>
        </w:rPr>
        <w:t>클릭</w:t>
      </w:r>
    </w:p>
    <w:p w14:paraId="676B2456" w14:textId="77777777" w:rsidR="00BF66EC" w:rsidRDefault="00BF66EC" w:rsidP="00BF66EC"/>
    <w:p w14:paraId="145DEC5C" w14:textId="77777777" w:rsidR="00BF66EC" w:rsidRDefault="00BF66EC" w:rsidP="00BF66EC">
      <w:r>
        <w:rPr>
          <w:noProof/>
        </w:rPr>
        <w:drawing>
          <wp:inline distT="0" distB="0" distL="0" distR="0" wp14:anchorId="6E242D89" wp14:editId="7DDC2977">
            <wp:extent cx="4884092" cy="2929054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70" cy="29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3539" w14:textId="77777777" w:rsidR="00BF66EC" w:rsidRDefault="00BF66EC" w:rsidP="00BF66EC"/>
    <w:p w14:paraId="4AA3C790" w14:textId="77777777" w:rsidR="00BF66EC" w:rsidRDefault="00BF66EC" w:rsidP="00BF66EC">
      <w:r>
        <w:rPr>
          <w:rFonts w:hint="eastAsia"/>
        </w:rPr>
        <w:t>액티비티의 이름이 MainActivity 이므로,</w:t>
      </w:r>
      <w:r>
        <w:t xml:space="preserve"> </w:t>
      </w:r>
      <w:r>
        <w:rPr>
          <w:rFonts w:hint="eastAsia"/>
        </w:rPr>
        <w:t xml:space="preserve">메뉴 파일의 이름도 </w:t>
      </w:r>
      <w:r>
        <w:t xml:space="preserve">menu_main </w:t>
      </w:r>
      <w:r>
        <w:rPr>
          <w:rFonts w:hint="eastAsia"/>
        </w:rPr>
        <w:t>이라고 입력한다.</w:t>
      </w:r>
    </w:p>
    <w:p w14:paraId="082BC2E5" w14:textId="77777777" w:rsidR="00BF66EC" w:rsidRDefault="00BF66EC" w:rsidP="00BF66EC">
      <w:r>
        <w:rPr>
          <w:rFonts w:hint="eastAsia"/>
        </w:rPr>
        <w:lastRenderedPageBreak/>
        <w:t>Ok 버튼 클릭.</w:t>
      </w:r>
    </w:p>
    <w:p w14:paraId="43940BB9" w14:textId="77777777" w:rsidR="00BF66EC" w:rsidRDefault="00BF66EC" w:rsidP="00BF66EC"/>
    <w:p w14:paraId="219286A9" w14:textId="77777777" w:rsidR="00BF66EC" w:rsidRDefault="00BF66EC" w:rsidP="00BF66EC">
      <w:r>
        <w:rPr>
          <w:noProof/>
        </w:rPr>
        <w:drawing>
          <wp:inline distT="0" distB="0" distL="0" distR="0" wp14:anchorId="3055C173" wp14:editId="64EB158B">
            <wp:extent cx="2805325" cy="3552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6296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BBB1" w14:textId="77777777" w:rsidR="00BF66EC" w:rsidRDefault="00BF66EC" w:rsidP="00BF66EC"/>
    <w:p w14:paraId="20E134EB" w14:textId="77777777" w:rsidR="00BF66EC" w:rsidRDefault="00BF66EC" w:rsidP="00BF66EC">
      <w:r>
        <w:rPr>
          <w:rFonts w:hint="eastAsia"/>
        </w:rPr>
        <w:t>res/menu/menu_main.xml 파일이 생성된 메뉴 리소스 XML 파일이다.</w:t>
      </w:r>
    </w:p>
    <w:p w14:paraId="7AB7D703" w14:textId="77777777" w:rsidR="00BF66EC" w:rsidRDefault="00BF66EC" w:rsidP="00BF66EC">
      <w:r>
        <w:rPr>
          <w:rFonts w:hint="eastAsia"/>
        </w:rPr>
        <w:t>이 파일을 더블 클릭하여 열자.</w:t>
      </w:r>
    </w:p>
    <w:p w14:paraId="79C07E67" w14:textId="77777777" w:rsidR="00BF66EC" w:rsidRDefault="00BF66EC" w:rsidP="00BF66EC">
      <w:r>
        <w:rPr>
          <w:rFonts w:hint="eastAsia"/>
        </w:rPr>
        <w:t xml:space="preserve">아래쪽의 </w:t>
      </w:r>
      <w:r>
        <w:t xml:space="preserve">text </w:t>
      </w:r>
      <w:r>
        <w:rPr>
          <w:rFonts w:hint="eastAsia"/>
        </w:rPr>
        <w:t>탭을 눌러서 텍스트 편집창을 열자.</w:t>
      </w:r>
    </w:p>
    <w:p w14:paraId="68BE4068" w14:textId="77777777" w:rsidR="00BF66EC" w:rsidRPr="00477D11" w:rsidRDefault="00BF66EC" w:rsidP="00BF66EC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F66EC" w:rsidRPr="00AC5CA8" w14:paraId="61B45145" w14:textId="77777777" w:rsidTr="00DF509F">
        <w:tc>
          <w:tcPr>
            <w:tcW w:w="426" w:type="dxa"/>
          </w:tcPr>
          <w:p w14:paraId="65B9D3E2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1</w:t>
            </w:r>
          </w:p>
          <w:p w14:paraId="250279D8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2</w:t>
            </w:r>
          </w:p>
          <w:p w14:paraId="6B0906CB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3</w:t>
            </w:r>
          </w:p>
          <w:p w14:paraId="545683D8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4</w:t>
            </w:r>
          </w:p>
          <w:p w14:paraId="160CD71A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5</w:t>
            </w:r>
          </w:p>
          <w:p w14:paraId="05A4CDED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6</w:t>
            </w:r>
          </w:p>
          <w:p w14:paraId="1E7CA988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7</w:t>
            </w:r>
          </w:p>
          <w:p w14:paraId="2F80953B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8</w:t>
            </w:r>
          </w:p>
          <w:p w14:paraId="72E9D591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9</w:t>
            </w:r>
          </w:p>
          <w:p w14:paraId="0FB3136A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</w:rPr>
              <w:t>10</w:t>
            </w:r>
          </w:p>
        </w:tc>
        <w:tc>
          <w:tcPr>
            <w:tcW w:w="10631" w:type="dxa"/>
          </w:tcPr>
          <w:p w14:paraId="63FC872C" w14:textId="77777777" w:rsidR="00BF66EC" w:rsidRDefault="00BF66EC" w:rsidP="00DF509F">
            <w:pPr>
              <w:pStyle w:val="a1"/>
              <w:rPr>
                <w:i/>
                <w:iCs/>
                <w:color w:val="000000"/>
                <w:sz w:val="18"/>
                <w:szCs w:val="18"/>
              </w:rPr>
            </w:pPr>
            <w:r w:rsidRPr="00AC5CA8"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xml version=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 xml:space="preserve">"1.0" 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encoding=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"utf-8"</w:t>
            </w:r>
            <w:r w:rsidRPr="00AC5CA8"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</w:p>
          <w:p w14:paraId="69DA8FA1" w14:textId="77777777" w:rsidR="00BF66EC" w:rsidRDefault="00BF66EC" w:rsidP="00DF509F">
            <w:pPr>
              <w:pStyle w:val="a1"/>
              <w:rPr>
                <w:color w:val="008000"/>
                <w:sz w:val="18"/>
                <w:szCs w:val="18"/>
              </w:rPr>
            </w:pPr>
            <w:r w:rsidRPr="00AC5CA8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AC5CA8">
              <w:rPr>
                <w:rFonts w:hint="eastAsia"/>
                <w:color w:val="000080"/>
                <w:sz w:val="18"/>
                <w:szCs w:val="18"/>
              </w:rPr>
              <w:t xml:space="preserve">menu 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xmlns:</w:t>
            </w:r>
            <w:r w:rsidRPr="00AC5CA8">
              <w:rPr>
                <w:rFonts w:hint="eastAsia"/>
                <w:color w:val="660E7A"/>
                <w:sz w:val="18"/>
                <w:szCs w:val="18"/>
              </w:rPr>
              <w:t>android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"http://schemas.android.com/apk/res/android"</w:t>
            </w:r>
          </w:p>
          <w:p w14:paraId="00C4FBDE" w14:textId="77777777" w:rsidR="00BF66EC" w:rsidRDefault="00BF66EC" w:rsidP="00DF509F">
            <w:pPr>
              <w:pStyle w:val="a1"/>
              <w:rPr>
                <w:color w:val="000000"/>
                <w:sz w:val="18"/>
                <w:szCs w:val="18"/>
              </w:rPr>
            </w:pPr>
            <w:r w:rsidRPr="00AC5CA8">
              <w:rPr>
                <w:rFonts w:hint="eastAsia"/>
                <w:color w:val="008000"/>
                <w:sz w:val="18"/>
                <w:szCs w:val="18"/>
              </w:rPr>
              <w:t xml:space="preserve">    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xmlns:</w:t>
            </w:r>
            <w:r w:rsidRPr="00AC5CA8">
              <w:rPr>
                <w:rFonts w:hint="eastAsia"/>
                <w:color w:val="660E7A"/>
                <w:sz w:val="18"/>
                <w:szCs w:val="18"/>
              </w:rPr>
              <w:t>app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"http://schemas.android.com/apk/res-auto"</w:t>
            </w:r>
            <w:r w:rsidRPr="00AC5CA8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  <w:p w14:paraId="1FFF281A" w14:textId="77777777" w:rsidR="00BF66EC" w:rsidRDefault="00BF66EC" w:rsidP="00DF509F">
            <w:pPr>
              <w:pStyle w:val="a1"/>
              <w:rPr>
                <w:color w:val="000000"/>
                <w:sz w:val="18"/>
                <w:szCs w:val="18"/>
              </w:rPr>
            </w:pPr>
          </w:p>
          <w:p w14:paraId="1AB2269F" w14:textId="43C22EF5" w:rsidR="00BF66EC" w:rsidRDefault="00BF66EC" w:rsidP="00DF509F">
            <w:pPr>
              <w:pStyle w:val="a1"/>
              <w:rPr>
                <w:color w:val="008000"/>
                <w:sz w:val="18"/>
                <w:szCs w:val="18"/>
              </w:rPr>
            </w:pPr>
            <w:r w:rsidRPr="00AC5CA8">
              <w:rPr>
                <w:rFonts w:hint="eastAsia"/>
                <w:color w:val="000000"/>
                <w:sz w:val="18"/>
                <w:szCs w:val="18"/>
              </w:rPr>
              <w:t xml:space="preserve">    &lt;</w:t>
            </w:r>
            <w:r w:rsidRPr="00AC5CA8">
              <w:rPr>
                <w:rFonts w:hint="eastAsia"/>
                <w:color w:val="000080"/>
                <w:sz w:val="18"/>
                <w:szCs w:val="18"/>
              </w:rPr>
              <w:t xml:space="preserve">item </w:t>
            </w:r>
            <w:r w:rsidRPr="00AC5CA8">
              <w:rPr>
                <w:rFonts w:hint="eastAsia"/>
                <w:color w:val="660E7A"/>
                <w:sz w:val="18"/>
                <w:szCs w:val="18"/>
              </w:rPr>
              <w:t>android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:id=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"@+id/action_</w:t>
            </w:r>
            <w:r w:rsidR="00F87D9D">
              <w:rPr>
                <w:color w:val="008000"/>
                <w:sz w:val="18"/>
                <w:szCs w:val="18"/>
              </w:rPr>
              <w:t>remove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</w:t>
            </w:r>
          </w:p>
          <w:p w14:paraId="3F805114" w14:textId="0B903E3B" w:rsidR="00BF66EC" w:rsidRDefault="00BF66EC" w:rsidP="00DF509F">
            <w:pPr>
              <w:pStyle w:val="a1"/>
              <w:rPr>
                <w:color w:val="000000"/>
                <w:sz w:val="18"/>
                <w:szCs w:val="18"/>
              </w:rPr>
            </w:pPr>
            <w:r w:rsidRPr="00AC5CA8">
              <w:rPr>
                <w:rFonts w:hint="eastAsia"/>
                <w:color w:val="008000"/>
                <w:sz w:val="18"/>
                <w:szCs w:val="18"/>
              </w:rPr>
              <w:t xml:space="preserve">        </w:t>
            </w:r>
            <w:r w:rsidRPr="00AC5CA8">
              <w:rPr>
                <w:rFonts w:hint="eastAsia"/>
                <w:color w:val="660E7A"/>
                <w:sz w:val="18"/>
                <w:szCs w:val="18"/>
              </w:rPr>
              <w:t>android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:title=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>"@string/action_</w:t>
            </w:r>
            <w:r w:rsidR="00F87D9D">
              <w:rPr>
                <w:color w:val="008000"/>
                <w:sz w:val="18"/>
                <w:szCs w:val="18"/>
              </w:rPr>
              <w:t>remove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 xml:space="preserve">" </w:t>
            </w:r>
            <w:r w:rsidRPr="00AC5CA8">
              <w:rPr>
                <w:rFonts w:hint="eastAsia"/>
                <w:color w:val="660E7A"/>
                <w:sz w:val="18"/>
                <w:szCs w:val="18"/>
              </w:rPr>
              <w:t>app</w:t>
            </w:r>
            <w:r w:rsidRPr="00AC5CA8">
              <w:rPr>
                <w:rFonts w:hint="eastAsia"/>
                <w:color w:val="0000FF"/>
                <w:sz w:val="18"/>
                <w:szCs w:val="18"/>
              </w:rPr>
              <w:t>:showAsAction=</w:t>
            </w:r>
            <w:r w:rsidRPr="00AC5CA8">
              <w:rPr>
                <w:rFonts w:hint="eastAsia"/>
                <w:color w:val="008000"/>
                <w:sz w:val="18"/>
                <w:szCs w:val="18"/>
              </w:rPr>
              <w:t xml:space="preserve">"always" </w:t>
            </w:r>
            <w:r w:rsidRPr="00AC5CA8">
              <w:rPr>
                <w:rFonts w:hint="eastAsia"/>
                <w:color w:val="000000"/>
                <w:sz w:val="18"/>
                <w:szCs w:val="18"/>
              </w:rPr>
              <w:t>/&gt;</w:t>
            </w:r>
          </w:p>
          <w:p w14:paraId="7C839A78" w14:textId="77777777" w:rsidR="00BF66EC" w:rsidRDefault="00BF66EC" w:rsidP="00DF509F">
            <w:pPr>
              <w:pStyle w:val="a1"/>
              <w:rPr>
                <w:color w:val="000000"/>
                <w:sz w:val="18"/>
                <w:szCs w:val="18"/>
              </w:rPr>
            </w:pPr>
          </w:p>
          <w:p w14:paraId="5FC9F477" w14:textId="77777777" w:rsidR="00BF66EC" w:rsidRPr="00AC5CA8" w:rsidRDefault="00BF66EC" w:rsidP="00DF509F">
            <w:pPr>
              <w:pStyle w:val="a1"/>
            </w:pPr>
            <w:r w:rsidRPr="00AC5CA8">
              <w:rPr>
                <w:rFonts w:hint="eastAsia"/>
                <w:color w:val="000000"/>
                <w:sz w:val="18"/>
                <w:szCs w:val="18"/>
              </w:rPr>
              <w:t>&lt;/</w:t>
            </w:r>
            <w:r w:rsidRPr="00AC5CA8">
              <w:rPr>
                <w:rFonts w:hint="eastAsia"/>
                <w:color w:val="000080"/>
                <w:sz w:val="18"/>
                <w:szCs w:val="18"/>
              </w:rPr>
              <w:t>menu</w:t>
            </w:r>
            <w:r w:rsidRPr="00AC5CA8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</w:tr>
    </w:tbl>
    <w:p w14:paraId="5D9EAE50" w14:textId="77777777" w:rsidR="00BF66EC" w:rsidRPr="00AC5CA8" w:rsidRDefault="00BF66EC" w:rsidP="00BF66EC"/>
    <w:p w14:paraId="370100C4" w14:textId="600B7648" w:rsidR="00052755" w:rsidRDefault="00052755" w:rsidP="00642B8C"/>
    <w:p w14:paraId="32C591A8" w14:textId="6071AA47" w:rsidR="00582D3C" w:rsidRDefault="00582D3C" w:rsidP="00642B8C"/>
    <w:p w14:paraId="1B90DD01" w14:textId="7C1D9D82" w:rsidR="00582D3C" w:rsidRDefault="00582D3C">
      <w:pPr>
        <w:widowControl/>
        <w:wordWrap/>
        <w:autoSpaceDE/>
        <w:autoSpaceDN/>
        <w:spacing w:after="160" w:line="259" w:lineRule="auto"/>
        <w:jc w:val="both"/>
      </w:pPr>
    </w:p>
    <w:p w14:paraId="5B68F422" w14:textId="63316E62" w:rsidR="00B47348" w:rsidRDefault="00B4734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AC1F704" w14:textId="405CA7BA" w:rsidR="00B47348" w:rsidRDefault="00B47348" w:rsidP="00B47348">
      <w:pPr>
        <w:pStyle w:val="Heading2"/>
      </w:pPr>
      <w:bookmarkStart w:id="20" w:name="_Toc530472455"/>
      <w:r>
        <w:rPr>
          <w:rFonts w:hint="eastAsia"/>
        </w:rPr>
        <w:lastRenderedPageBreak/>
        <w:t>M</w:t>
      </w:r>
      <w:r>
        <w:t>ainActivity.java</w:t>
      </w:r>
      <w:bookmarkEnd w:id="2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7348" w14:paraId="45B5ACAD" w14:textId="77777777" w:rsidTr="0098533A">
        <w:tc>
          <w:tcPr>
            <w:tcW w:w="426" w:type="dxa"/>
          </w:tcPr>
          <w:p w14:paraId="253EA845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CA2340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8B73354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738F8B4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FA9ED68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505645C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AE7CC07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98B01A1" w14:textId="77777777" w:rsidR="00B47348" w:rsidRPr="00185935" w:rsidRDefault="00B47348" w:rsidP="00B4734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4CA7C92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719A2EA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D8BB57C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3BE4505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56A84B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273422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ABD461B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A374A5B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62C690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0C57DC5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376B4B2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BFF1178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34DE55C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E64E02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EF8EB99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E7330D6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4255CE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86AF27A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9E4E7E6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DA11129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71C2AFD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EA9DE43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5C08C9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6DDD440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7243D7F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457E4FD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AF88C10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7C220698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063EBA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45552CB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85614C1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967163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2CD121B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03C5785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5F66EA0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9FE936A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66A388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4085A69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F8111CF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5951DB9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4A20EC8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81E00EC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21637A5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961B3F2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4412043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17F598C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D9B13F8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3159EF3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23A7D1F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8DF094A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F7465D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F7338ED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25BBDCF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648D5C47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1E1A04D5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67382E93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715FBD61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00F1155F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3BCD9CFA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5A0BF6E4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180B667E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lastRenderedPageBreak/>
              <w:t>69</w:t>
            </w:r>
          </w:p>
          <w:p w14:paraId="0867A533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0B395C90" w14:textId="77777777" w:rsidR="00B47348" w:rsidRDefault="00B47348" w:rsidP="00B47348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7843B0E8" w14:textId="259A8D72" w:rsidR="00B47348" w:rsidRPr="00185935" w:rsidRDefault="00B47348" w:rsidP="00B47348">
            <w:pPr>
              <w:pStyle w:val="a0"/>
            </w:pPr>
          </w:p>
        </w:tc>
        <w:tc>
          <w:tcPr>
            <w:tcW w:w="10631" w:type="dxa"/>
          </w:tcPr>
          <w:p w14:paraId="6125D9A9" w14:textId="77777777" w:rsidR="00B47348" w:rsidRPr="00B47348" w:rsidRDefault="00B47348" w:rsidP="00B47348">
            <w:pPr>
              <w:pStyle w:val="a0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android.os.Bundle;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android.support.v7.widget.DefaultItemAnimator;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android.support.v7.widget.DividerItemDecoration;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android.support.v7.widget.LinearLayoutManager;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android.support.v7.widget.helper.ItemTouchHelper;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android.view.Menu;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android.view.MenuItem;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android.widget.Button;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android.widget.EditText;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AppCompatActivity {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MyRecyclerViewAdapter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4734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B4734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setContentView(R.layout.</w:t>
            </w:r>
            <w:r w:rsidRPr="00B4734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ArrayList&lt;Item&gt;();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</w:t>
            </w:r>
            <w:r w:rsidRPr="00B47348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"one"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</w:t>
            </w:r>
            <w:r w:rsidRPr="00B47348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"two"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myRecyclerViewAdapter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 recyclerView = (RecyclerView) findViewById(R.id.</w:t>
            </w:r>
            <w:r w:rsidRPr="00B4734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recyclerView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recyclerView.addItemDecoration(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DividerItemDecoration(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, DividerItemDecoration.</w:t>
            </w:r>
            <w:r w:rsidRPr="00B4734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VERTICAL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recyclerView.setLayoutManager(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LinearLayoutManager(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recyclerView.setItemAnimator(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DefaultItemAnimator());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recyclerView.setAdapter(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Button b = (Button)findViewById(R.id.</w:t>
            </w:r>
            <w:r w:rsidRPr="00B4734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btnAdd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b.setOnClickListener(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View.OnClickListener() {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4734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B4734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onClick(View arg0) {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EditText e = (EditText) findViewById(R.id.</w:t>
            </w:r>
            <w:r w:rsidRPr="00B4734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String s = e.getText().toString();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e.setText(</w:t>
            </w:r>
            <w:r w:rsidRPr="00B47348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B4734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Item(s));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4734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.notifyDataSetChanged();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</w:t>
            </w:r>
            <w:r w:rsidRPr="00B87BA4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>@Override</w:t>
            </w:r>
            <w:r w:rsidRPr="00B87BA4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br/>
              <w:t xml:space="preserve">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boolean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onCreateOptionsMenu(Menu menu) {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getMenuInflater().inflate(R.menu.</w:t>
            </w:r>
            <w:r w:rsidRPr="00B87BA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menu_main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, menu);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return true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}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</w:t>
            </w:r>
            <w:r w:rsidRPr="00B87BA4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 xml:space="preserve">@Override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boolean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onOptionsItemSelected(MenuItem item) {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int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id = item.getItemId();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if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(id == R.id.</w:t>
            </w:r>
            <w:r w:rsidRPr="00B87BA4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action_remove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 {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for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int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i = </w:t>
            </w:r>
            <w:r w:rsidRPr="00B87BA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arrayList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.size() - </w:t>
            </w:r>
            <w:r w:rsidRPr="00B87BA4">
              <w:rPr>
                <w:rFonts w:hAnsi="굴림체" w:cs="굴림체" w:hint="eastAsia"/>
                <w:color w:val="0000FF"/>
                <w:kern w:val="0"/>
                <w:sz w:val="18"/>
                <w:szCs w:val="18"/>
                <w:shd w:val="clear" w:color="auto" w:fill="FFFF99"/>
              </w:rPr>
              <w:t>1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; i &gt;= </w:t>
            </w:r>
            <w:r w:rsidRPr="00B87BA4">
              <w:rPr>
                <w:rFonts w:hAnsi="굴림체" w:cs="굴림체" w:hint="eastAsia"/>
                <w:color w:val="0000FF"/>
                <w:kern w:val="0"/>
                <w:sz w:val="18"/>
                <w:szCs w:val="18"/>
                <w:shd w:val="clear" w:color="auto" w:fill="FFFF99"/>
              </w:rPr>
              <w:t>0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 --i)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if 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</w:t>
            </w:r>
            <w:r w:rsidRPr="00B87BA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arrayList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.get(i).isChecked())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        </w:t>
            </w:r>
            <w:r w:rsidRPr="00B87BA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arrayList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.remove(i);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</w:t>
            </w:r>
            <w:r w:rsidRPr="00B87BA4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myRecyclerViewAdapter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.notifyDataSetChanged();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return true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}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</w:t>
            </w:r>
            <w:r w:rsidRPr="00B87BA4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>return super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.onOptionsItemSelected(item);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lastRenderedPageBreak/>
              <w:t xml:space="preserve">    }</w:t>
            </w:r>
            <w:r w:rsidRPr="00B87BA4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B4734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7E6A0DA" w14:textId="77777777" w:rsidR="00B47348" w:rsidRPr="00B47348" w:rsidRDefault="00B47348" w:rsidP="00B47348">
            <w:pPr>
              <w:pStyle w:val="a0"/>
            </w:pPr>
          </w:p>
        </w:tc>
      </w:tr>
    </w:tbl>
    <w:p w14:paraId="3D9B4F35" w14:textId="56B2EC96" w:rsidR="00B47348" w:rsidRDefault="00B47348" w:rsidP="00B47348"/>
    <w:p w14:paraId="292B216B" w14:textId="76ADC110" w:rsidR="0041200A" w:rsidRDefault="0041200A" w:rsidP="00B47348"/>
    <w:p w14:paraId="02D46FB0" w14:textId="6B0A95A5" w:rsidR="0041200A" w:rsidRDefault="0041200A" w:rsidP="00B47348"/>
    <w:p w14:paraId="101BDCF2" w14:textId="17F7E916" w:rsidR="0041200A" w:rsidRDefault="0041200A" w:rsidP="00B47348"/>
    <w:p w14:paraId="1CB5BB2C" w14:textId="23B6F5F5" w:rsidR="0041200A" w:rsidRDefault="0041200A" w:rsidP="0041200A">
      <w:pPr>
        <w:pStyle w:val="Heading3"/>
      </w:pP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67C30" w14:textId="37DAD286" w:rsidR="0041200A" w:rsidRDefault="0041200A" w:rsidP="0041200A">
      <w:r>
        <w:rPr>
          <w:rFonts w:hint="eastAsia"/>
        </w:rPr>
        <w:t>"삭제"</w:t>
      </w:r>
      <w:r>
        <w:t xml:space="preserve"> </w:t>
      </w:r>
      <w:r>
        <w:rPr>
          <w:rFonts w:hint="eastAsia"/>
        </w:rPr>
        <w:t>메뉴가 클릭되면,</w:t>
      </w:r>
      <w:r>
        <w:t xml:space="preserve"> </w:t>
      </w:r>
      <w:r>
        <w:rPr>
          <w:rFonts w:hint="eastAsia"/>
        </w:rPr>
        <w:t>아래 코드가 실행된다.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200A" w14:paraId="1971CC0C" w14:textId="77777777" w:rsidTr="0041200A">
        <w:tc>
          <w:tcPr>
            <w:tcW w:w="10456" w:type="dxa"/>
          </w:tcPr>
          <w:p w14:paraId="4667DC0D" w14:textId="079DDC23" w:rsidR="0041200A" w:rsidRDefault="009E5393" w:rsidP="0041200A">
            <w:pPr>
              <w:rPr>
                <w:rFonts w:hint="eastAsia"/>
              </w:rPr>
            </w:pPr>
            <w:r w:rsidRPr="009E5393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(id == R.id.</w:t>
            </w:r>
            <w:r w:rsidRPr="009E5393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action_remove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E5393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5393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9E5393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.size() - </w:t>
            </w:r>
            <w:r w:rsidRPr="009E5393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; i &gt;= </w:t>
            </w:r>
            <w:r w:rsidRPr="009E5393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 --i)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E5393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9E5393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.get(i).isChecked())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E5393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.remove(i);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E5393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.notifyDataSetChanged();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E5393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9E5393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0C9AFC6" w14:textId="6AA4E16A" w:rsidR="00033FEC" w:rsidRDefault="00033FEC" w:rsidP="00B47348">
      <w:r>
        <w:rPr>
          <w:rFonts w:hint="eastAsia"/>
        </w:rPr>
        <w:t xml:space="preserve">위 코드에서 </w:t>
      </w:r>
      <w:r>
        <w:t xml:space="preserve">for </w:t>
      </w:r>
      <w:r>
        <w:rPr>
          <w:rFonts w:hint="eastAsia"/>
        </w:rPr>
        <w:t>루프가 역방향 탐색을 하고 있음에 주의하자,</w:t>
      </w:r>
      <w:r>
        <w:t xml:space="preserve"> </w:t>
      </w:r>
    </w:p>
    <w:p w14:paraId="5268845C" w14:textId="7D09424C" w:rsidR="00033FEC" w:rsidRDefault="007C2039" w:rsidP="00B47348">
      <w:r>
        <w:rPr>
          <w:rFonts w:hint="eastAsia"/>
        </w:rPr>
        <w:t>목록을 순방향 탐색을 하면서 항목을 삭제하는 경우에,</w:t>
      </w:r>
      <w:r>
        <w:t xml:space="preserve"> </w:t>
      </w:r>
    </w:p>
    <w:p w14:paraId="674146F5" w14:textId="78F7E78C" w:rsidR="007C2039" w:rsidRDefault="007C2039" w:rsidP="00B47348">
      <w:r>
        <w:rPr>
          <w:rFonts w:hint="eastAsia"/>
        </w:rPr>
        <w:t>삭제하자마자 항목들이 한 칸씩 앞으로 당겨진다.</w:t>
      </w:r>
      <w:r>
        <w:t xml:space="preserve"> </w:t>
      </w:r>
      <w:r>
        <w:rPr>
          <w:rFonts w:hint="eastAsia"/>
        </w:rPr>
        <w:t>그래서 그 다음 탐색할 항목이 한 칸 앞으로 당겨져서</w:t>
      </w:r>
    </w:p>
    <w:p w14:paraId="597ACB76" w14:textId="3B10C101" w:rsidR="007C2039" w:rsidRDefault="007C2039" w:rsidP="00B47348">
      <w:r>
        <w:rPr>
          <w:rFonts w:hint="eastAsia"/>
        </w:rPr>
        <w:t>현재 항목이 된다.</w:t>
      </w:r>
      <w:r>
        <w:t xml:space="preserve"> </w:t>
      </w:r>
      <w:r>
        <w:rPr>
          <w:rFonts w:hint="eastAsia"/>
        </w:rPr>
        <w:t xml:space="preserve">그런데 </w:t>
      </w:r>
      <w:r>
        <w:t>++i</w:t>
      </w:r>
      <w:r>
        <w:rPr>
          <w:rFonts w:hint="eastAsia"/>
        </w:rPr>
        <w:t>를 하게 되</w:t>
      </w:r>
      <w:r w:rsidR="00BC0A66">
        <w:rPr>
          <w:rFonts w:hint="eastAsia"/>
        </w:rPr>
        <w:t>어서,</w:t>
      </w:r>
      <w:r w:rsidR="00BC0A66">
        <w:t xml:space="preserve"> </w:t>
      </w:r>
      <w:r w:rsidR="00BC0A66">
        <w:rPr>
          <w:rFonts w:hint="eastAsia"/>
        </w:rPr>
        <w:t>한 칸 앞으로 당겨진 현재 항목 다음 칸을 탐색하게 된다.</w:t>
      </w:r>
    </w:p>
    <w:p w14:paraId="0CC91590" w14:textId="19C678AF" w:rsidR="00BC0A66" w:rsidRDefault="00BC0A66" w:rsidP="00B47348">
      <w:r>
        <w:rPr>
          <w:rFonts w:hint="eastAsia"/>
        </w:rPr>
        <w:t>즉 삭제한 항목</w:t>
      </w:r>
      <w:r w:rsidR="002E0EE5">
        <w:rPr>
          <w:rFonts w:hint="eastAsia"/>
        </w:rPr>
        <w:t xml:space="preserve">은 </w:t>
      </w:r>
      <w:r w:rsidR="002E0EE5">
        <w:t xml:space="preserve">if </w:t>
      </w:r>
      <w:r w:rsidR="002E0EE5">
        <w:rPr>
          <w:rFonts w:hint="eastAsia"/>
        </w:rPr>
        <w:t>문으로 검사하지 않고 건너뛰게 된다.</w:t>
      </w:r>
    </w:p>
    <w:p w14:paraId="6E108127" w14:textId="578253F6" w:rsidR="002E0EE5" w:rsidRDefault="002E0EE5" w:rsidP="00B47348">
      <w:r>
        <w:rPr>
          <w:rFonts w:hint="eastAsia"/>
        </w:rPr>
        <w:t>이 문제를 해결하기 위해서,</w:t>
      </w:r>
      <w:r>
        <w:t xml:space="preserve"> </w:t>
      </w:r>
      <w:r>
        <w:rPr>
          <w:rFonts w:hint="eastAsia"/>
        </w:rPr>
        <w:t>역방향 탐색을 하였다.</w:t>
      </w:r>
    </w:p>
    <w:p w14:paraId="3DDBF522" w14:textId="4752B7FD" w:rsidR="002C2A16" w:rsidRDefault="002C2A16" w:rsidP="00B47348">
      <w:r>
        <w:rPr>
          <w:rFonts w:hint="eastAsia"/>
        </w:rPr>
        <w:t>역방향 탐색에서는 이런 문제가 발생하지 않는다.</w:t>
      </w:r>
    </w:p>
    <w:p w14:paraId="4B693ADA" w14:textId="2CB25498" w:rsidR="002C2A16" w:rsidRDefault="002C2A16" w:rsidP="00B47348"/>
    <w:p w14:paraId="041F16AC" w14:textId="5F6336B7" w:rsidR="002E0EE5" w:rsidRDefault="002C2A16" w:rsidP="00B47348">
      <w:r>
        <w:rPr>
          <w:rFonts w:hint="eastAsia"/>
        </w:rPr>
        <w:t xml:space="preserve">항목들을 삭제한 후 </w:t>
      </w:r>
      <w:r w:rsidR="00E53FFF">
        <w:rPr>
          <w:rFonts w:hint="eastAsia"/>
        </w:rPr>
        <w:t xml:space="preserve">아답타 객체의 </w:t>
      </w:r>
      <w:r w:rsidR="00E53FFF">
        <w:t xml:space="preserve">notifyDataSetChanged() </w:t>
      </w:r>
      <w:r w:rsidR="00E53FFF">
        <w:rPr>
          <w:rFonts w:hint="eastAsia"/>
        </w:rPr>
        <w:t>메소드를 호출해야 화면이 다시 그려진다.</w:t>
      </w:r>
    </w:p>
    <w:p w14:paraId="7C370356" w14:textId="6587F9EB" w:rsidR="00E53FFF" w:rsidRDefault="00E53FFF" w:rsidP="00B47348"/>
    <w:p w14:paraId="2C8B99FE" w14:textId="029F7527" w:rsidR="00E53FFF" w:rsidRDefault="00E53FFF" w:rsidP="00B47348"/>
    <w:p w14:paraId="3A5DFE68" w14:textId="77777777" w:rsidR="00E53FFF" w:rsidRDefault="00E53FFF" w:rsidP="00B47348">
      <w:pPr>
        <w:rPr>
          <w:rFonts w:hint="eastAsia"/>
        </w:rPr>
      </w:pPr>
    </w:p>
    <w:p w14:paraId="551C465A" w14:textId="109E6C41" w:rsidR="009E5393" w:rsidRDefault="009E5393" w:rsidP="00B47348"/>
    <w:p w14:paraId="4A1DE485" w14:textId="77777777" w:rsidR="009E5393" w:rsidRDefault="009E5393" w:rsidP="00B47348">
      <w:pPr>
        <w:rPr>
          <w:rFonts w:hint="eastAsia"/>
        </w:rPr>
      </w:pPr>
    </w:p>
    <w:p w14:paraId="0BAF9C44" w14:textId="19526AB8" w:rsidR="003703EC" w:rsidRDefault="003703EC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9D4DD27" w14:textId="68594875" w:rsidR="0041200A" w:rsidRDefault="003703EC" w:rsidP="003703EC">
      <w:pPr>
        <w:pStyle w:val="Heading1"/>
      </w:pPr>
      <w:r>
        <w:rPr>
          <w:rFonts w:hint="eastAsia"/>
        </w:rPr>
        <w:lastRenderedPageBreak/>
        <w:t>메뉴 상태 변경</w:t>
      </w:r>
    </w:p>
    <w:p w14:paraId="443DAB03" w14:textId="0CD66B42" w:rsidR="003703EC" w:rsidRDefault="003703EC" w:rsidP="003703EC"/>
    <w:p w14:paraId="18DD7C4D" w14:textId="38B3E7B1" w:rsidR="003703EC" w:rsidRDefault="003703EC" w:rsidP="003703EC">
      <w:r>
        <w:rPr>
          <w:rFonts w:hint="eastAsia"/>
        </w:rPr>
        <w:t>체크된 항목이 있을 때에만,</w:t>
      </w:r>
      <w:r>
        <w:t xml:space="preserve"> </w:t>
      </w:r>
      <w:r>
        <w:rPr>
          <w:rFonts w:hint="eastAsia"/>
        </w:rPr>
        <w:t xml:space="preserve">삭제 메뉴가 표시되도록 </w:t>
      </w:r>
      <w:r w:rsidR="004874A8">
        <w:rPr>
          <w:rFonts w:hint="eastAsia"/>
        </w:rPr>
        <w:t>수정하자.</w:t>
      </w:r>
    </w:p>
    <w:p w14:paraId="68CC3170" w14:textId="7C91821B" w:rsidR="004874A8" w:rsidRDefault="004874A8" w:rsidP="003703EC"/>
    <w:p w14:paraId="2593A920" w14:textId="2DF30FBB" w:rsidR="004874A8" w:rsidRDefault="004874A8" w:rsidP="004874A8">
      <w:pPr>
        <w:pStyle w:val="Heading2"/>
      </w:pPr>
      <w:r>
        <w:rPr>
          <w:rFonts w:hint="eastAsia"/>
        </w:rPr>
        <w:t>M</w:t>
      </w:r>
      <w:r>
        <w:t>yRecyclerViewAdapter.java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874A8" w14:paraId="3B5B5CBE" w14:textId="77777777" w:rsidTr="0098533A">
        <w:tc>
          <w:tcPr>
            <w:tcW w:w="426" w:type="dxa"/>
          </w:tcPr>
          <w:p w14:paraId="1D2AF41B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3E37379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7D19D42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F8ABE92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8BDDFD2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74073FF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EAEEF60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8222BBC" w14:textId="77777777" w:rsidR="004874A8" w:rsidRPr="00185935" w:rsidRDefault="004874A8" w:rsidP="004874A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1F4C0C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594B1AB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470AE0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1D0681C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336A46F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24EFAE2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AFB91AA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00FDDE7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BC0DB22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0A376B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A0D989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6A340A8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FF42D2C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575B70B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FFBF477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FDE606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1255430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01BB08B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150AF0B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F581E3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28C59D5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D5F1426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394D27D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F5BF9B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6871E45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8A11988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75D2F6C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CF14B3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FDEE53A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50CCC06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6FBAF8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0890A50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45D4ABE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A095741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36538C0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D3ED2F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E2F8CC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13828E5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285D666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37ECE8A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2C6428C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AF3DA77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810C666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697EF40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DC24CEF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420E28C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343ECD08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84C7FF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9D66C0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11FAB94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AA1F0B7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119C913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E7BEB09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32F47C01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684613FE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lastRenderedPageBreak/>
              <w:t>63</w:t>
            </w:r>
          </w:p>
          <w:p w14:paraId="6379EB1C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573D8A54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6EF0ADB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2244AF87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400E9F7E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0C096943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6017E390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0F81FC4F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08B912E2" w14:textId="77777777" w:rsidR="004874A8" w:rsidRDefault="004874A8" w:rsidP="004874A8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002B9C35" w14:textId="0917967D" w:rsidR="004874A8" w:rsidRPr="00185935" w:rsidRDefault="004874A8" w:rsidP="004874A8">
            <w:pPr>
              <w:pStyle w:val="a0"/>
            </w:pPr>
          </w:p>
        </w:tc>
        <w:tc>
          <w:tcPr>
            <w:tcW w:w="10631" w:type="dxa"/>
          </w:tcPr>
          <w:p w14:paraId="52DB6D52" w14:textId="77777777" w:rsidR="004874A8" w:rsidRPr="004874A8" w:rsidRDefault="004874A8" w:rsidP="004874A8">
            <w:pPr>
              <w:pStyle w:val="a0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android.app.Activity;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android.content.Context;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android.text.Layout;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android.util.Log;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android.view.LayoutInflater;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android.view.ViewGroup;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android.widget.CheckBox;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android.widget.CompoundButton;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android.widget.TextView;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MyRecyclerViewAdapter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RecyclerView.Adapter&lt;MyRecyclerViewAdapter.ViewHolder&gt;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RecyclerView.ViewHolder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CompoundButton.OnCheckedChangeListener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TextView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CheckBox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ViewHolder(View view)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(view);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textView1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4874A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textView1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textView2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4874A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textView2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checkBox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view.findViewById(R.id.</w:t>
            </w:r>
            <w:r w:rsidRPr="004874A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checkBox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.setOnCheckedChangeListener(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setData()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Item item =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textView1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.setText(item.getTitle());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textView2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.setText(item.getCreateTimeFormatted());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onCheckedChanged(CompoundButton buttonView,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isChecked)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Item item =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.getAdapterPosition());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item.setChecked(isChecked);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</w:t>
            </w:r>
            <w:r w:rsidRPr="007504AE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if 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(isChecked) ++</w:t>
            </w:r>
            <w:r w:rsidRPr="007504AE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checkedItemCount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; </w:t>
            </w:r>
            <w:r w:rsidRPr="007504AE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else 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--</w:t>
            </w:r>
            <w:r w:rsidRPr="007504AE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checkedItemCount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</w:t>
            </w:r>
            <w:r w:rsidRPr="007504AE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if 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(</w:t>
            </w:r>
            <w:r w:rsidRPr="007504AE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 xml:space="preserve">checkedItemCount 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&lt;= </w:t>
            </w:r>
            <w:r w:rsidRPr="007504AE">
              <w:rPr>
                <w:rFonts w:hAnsi="굴림체" w:cs="굴림체" w:hint="eastAsia"/>
                <w:color w:val="0000FF"/>
                <w:kern w:val="0"/>
                <w:sz w:val="18"/>
                <w:szCs w:val="18"/>
                <w:shd w:val="clear" w:color="auto" w:fill="FFFF99"/>
              </w:rPr>
              <w:t>1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        ((Activity) </w:t>
            </w:r>
            <w:r w:rsidRPr="007504AE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textView1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.getContext()).invalidateOptionsMenu();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LayoutInflater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</w:t>
            </w:r>
            <w:r w:rsidRPr="007504AE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int </w:t>
            </w:r>
            <w:r w:rsidRPr="007504AE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 xml:space="preserve">checkedItemCount 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= </w:t>
            </w:r>
            <w:r w:rsidRPr="007504AE">
              <w:rPr>
                <w:rFonts w:hAnsi="굴림체" w:cs="굴림체" w:hint="eastAsia"/>
                <w:color w:val="0000FF"/>
                <w:kern w:val="0"/>
                <w:sz w:val="18"/>
                <w:szCs w:val="18"/>
                <w:shd w:val="clear" w:color="auto" w:fill="FFFF99"/>
              </w:rPr>
              <w:t>0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;</w:t>
            </w:r>
            <w:r w:rsidRPr="007504AE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MyRecyclerViewAdapter(Context context, ArrayList&lt;Item&gt; arrayList)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layoutInflater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LayoutInflater.</w:t>
            </w:r>
            <w:r w:rsidRPr="004874A8">
              <w:rPr>
                <w:rFonts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from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(context);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= arrayList;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getItemCount()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.size();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onCreateViewHolder(ViewGroup viewGroup,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viewType)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 view = </w:t>
            </w:r>
            <w:r w:rsidRPr="004874A8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layoutInflater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.inflate(R.layout.</w:t>
            </w:r>
            <w:r w:rsidRPr="004874A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viewGroup,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ViewHolder(view);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874A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onBindViewHolder(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ViewHolder viewHolder, </w:t>
            </w:r>
            <w:r w:rsidRPr="004874A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index) {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viewHolder.setData();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874A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4145707" w14:textId="77777777" w:rsidR="004874A8" w:rsidRPr="004874A8" w:rsidRDefault="004874A8" w:rsidP="004874A8">
            <w:pPr>
              <w:pStyle w:val="a0"/>
            </w:pPr>
          </w:p>
        </w:tc>
      </w:tr>
    </w:tbl>
    <w:p w14:paraId="60AF40CA" w14:textId="428D384A" w:rsidR="004874A8" w:rsidRDefault="004874A8" w:rsidP="004874A8"/>
    <w:p w14:paraId="3EB547F9" w14:textId="4B96F42C" w:rsidR="007504AE" w:rsidRDefault="007504AE" w:rsidP="004874A8"/>
    <w:p w14:paraId="79221838" w14:textId="1C2C43E8" w:rsidR="00491EBB" w:rsidRDefault="00491EBB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BEEB331" w14:textId="327E4DBB" w:rsidR="007504AE" w:rsidRDefault="007504AE" w:rsidP="007504AE">
      <w:pPr>
        <w:pStyle w:val="Heading2"/>
      </w:pPr>
      <w:r>
        <w:rPr>
          <w:rFonts w:hint="eastAsia"/>
        </w:rPr>
        <w:lastRenderedPageBreak/>
        <w:t>M</w:t>
      </w:r>
      <w:r>
        <w:t>ainActivity.java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504AE" w14:paraId="529B135A" w14:textId="77777777" w:rsidTr="0098533A">
        <w:tc>
          <w:tcPr>
            <w:tcW w:w="426" w:type="dxa"/>
          </w:tcPr>
          <w:p w14:paraId="7D788DAA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4DFC10D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6FDC0CC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FDA5157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56F3A6A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720DD1B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2CF4487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484C24A" w14:textId="77777777" w:rsidR="007504AE" w:rsidRPr="00185935" w:rsidRDefault="007504AE" w:rsidP="00491EB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41E632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CCEB9F0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1C0262C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38534BC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844E67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64A38B9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86EF4B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3AECC59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3E25131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C519CFE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2008E19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A58160C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052905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A784C79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41A82F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81F22B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D845A72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98E7A3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9F36FAA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B0FA4DF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234F03A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3F0CC9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E5AFC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195F104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04BDA02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8F73101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E1FC8A2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460BD74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E50D35E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DC9C13E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00770B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87C0CC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A03D2AA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FB5949C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412D7C6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1EC9C20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D2E3F43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23D9354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F49DAE0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F5EA9A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D9F432F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1E141E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9AA4755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47F7101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81F0722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961800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C79CD8E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7CFBD31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2799DD57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4CD129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A4F2FB4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2AE5E81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10613DF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71353776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19DA7D3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83C0A2B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725ED628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3B4AA1C3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392C789A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67</w:t>
            </w:r>
          </w:p>
          <w:p w14:paraId="7A1B7FB6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0BFF6C2C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lastRenderedPageBreak/>
              <w:t>69</w:t>
            </w:r>
          </w:p>
          <w:p w14:paraId="60E57B9F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5EC45FF9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EA2ABCD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31A590DE" w14:textId="77777777" w:rsidR="007504AE" w:rsidRDefault="007504AE" w:rsidP="00491EBB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A06769B" w14:textId="1DF7CCF3" w:rsidR="007504AE" w:rsidRPr="00185935" w:rsidRDefault="007504AE" w:rsidP="00491EBB">
            <w:pPr>
              <w:pStyle w:val="a0"/>
            </w:pPr>
          </w:p>
        </w:tc>
        <w:tc>
          <w:tcPr>
            <w:tcW w:w="10631" w:type="dxa"/>
          </w:tcPr>
          <w:p w14:paraId="58CF1320" w14:textId="77777777" w:rsidR="00491EBB" w:rsidRPr="00491EBB" w:rsidRDefault="00491EBB" w:rsidP="00491EBB">
            <w:pPr>
              <w:pStyle w:val="a0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net.skhu.e05list;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android.os.Bundle;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android.support.v7.widget.DefaultItemAnimator;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android.support.v7.widget.DividerItemDecoration;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android.support.v7.widget.LinearLayoutManager;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android.support.v7.widget.RecyclerView;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android.support.v7.widget.helper.ItemTouchHelper;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android.view.Menu;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android.view.MenuItem;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android.view.View;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android.widget.Button;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android.widget.EditText;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android.widget.Toast;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java.util.ArrayList;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AppCompatActivity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MyRecyclerViewAdapter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ArrayList&lt;Item&gt;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setContentView(R.layout.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arrayList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ArrayList&lt;Item&gt;();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</w:t>
            </w:r>
            <w:r w:rsidRPr="00491EB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"one"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</w:t>
            </w:r>
            <w:r w:rsidRPr="00491EB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"two"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myRecyclerViewAdapter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MyRecyclerViewAdapter(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 recyclerView = (RecyclerView) findViewById(R.id.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recyclerView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recyclerView.addItemDecoration(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DividerItemDecoration(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, DividerItemDecoration.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VERTICAL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recyclerView.setLayoutManager(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LinearLayoutManager(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recyclerView.setItemAnimator(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DefaultItemAnimator());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recyclerView.setAdapter(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Button b = (Button)findViewById(R.id.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btnAdd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b.setOnClickListener(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View.OnClickListener()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onClick(View arg0)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EditText e = (EditText) findViewById(R.id.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String s = e.getText().toString();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e.setText(</w:t>
            </w:r>
            <w:r w:rsidRPr="00491EBB">
              <w:rPr>
                <w:rFonts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.add(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Item(s));</w:t>
            </w:r>
            <w:bookmarkStart w:id="21" w:name="_GoBack"/>
            <w:bookmarkEnd w:id="21"/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.notifyDataSetChanged();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onCreateOptionsMenu(Menu menu)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getMenuInflater().inflate(R.menu.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menu_main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, menu);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MenuItem menuItem = menu.findItem(R.id.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action_remove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  <w:t xml:space="preserve">        menuItem.setVisible(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>myRecyclerViewAdapter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.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99"/>
              </w:rPr>
              <w:t xml:space="preserve">checkedItemCount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&gt; </w:t>
            </w:r>
            <w:r w:rsidRPr="00491EBB">
              <w:rPr>
                <w:rFonts w:hAnsi="굴림체" w:cs="굴림체" w:hint="eastAsia"/>
                <w:color w:val="0000FF"/>
                <w:kern w:val="0"/>
                <w:sz w:val="18"/>
                <w:szCs w:val="18"/>
                <w:shd w:val="clear" w:color="auto" w:fill="FFFF99"/>
              </w:rPr>
              <w:t>0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91EBB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 xml:space="preserve">@Override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onOptionsItemSelected(MenuItem item)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id = item.getItemId();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(id == R.id.</w:t>
            </w:r>
            <w:r w:rsidRPr="00491EBB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action_remove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i =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.size() - </w:t>
            </w:r>
            <w:r w:rsidRPr="00491EBB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; i &gt;= </w:t>
            </w:r>
            <w:r w:rsidRPr="00491EBB">
              <w:rPr>
                <w:rFonts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 --i)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.get(i).isChecked())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arrayList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.remove(i);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91EBB">
              <w:rPr>
                <w:rFonts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myRecyclerViewAdapter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.notifyDataSetChanged();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91EBB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super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.onOptionsItemSelected(item);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91EBB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5010148" w14:textId="77777777" w:rsidR="007504AE" w:rsidRPr="00491EBB" w:rsidRDefault="007504AE" w:rsidP="00491EBB">
            <w:pPr>
              <w:pStyle w:val="a0"/>
            </w:pPr>
          </w:p>
        </w:tc>
      </w:tr>
    </w:tbl>
    <w:p w14:paraId="3278CFDB" w14:textId="77777777" w:rsidR="007504AE" w:rsidRPr="007504AE" w:rsidRDefault="007504AE" w:rsidP="007504AE">
      <w:pPr>
        <w:rPr>
          <w:rFonts w:hint="eastAsia"/>
        </w:rPr>
      </w:pPr>
    </w:p>
    <w:sectPr w:rsidR="007504AE" w:rsidRPr="007504AE" w:rsidSect="00B12C18">
      <w:footerReference w:type="default" r:id="rId2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993F" w14:textId="77777777" w:rsidR="00A53390" w:rsidRDefault="00A53390" w:rsidP="00B12C18">
      <w:r>
        <w:separator/>
      </w:r>
    </w:p>
  </w:endnote>
  <w:endnote w:type="continuationSeparator" w:id="0">
    <w:p w14:paraId="789ECD3D" w14:textId="77777777" w:rsidR="00A53390" w:rsidRDefault="00A5339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7678" w14:textId="10445A5C" w:rsidR="000933AA" w:rsidRPr="00B12C18" w:rsidRDefault="000933A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C91E30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C91E30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</w:p>
  <w:p w14:paraId="6E72B7ED" w14:textId="77777777" w:rsidR="000933AA" w:rsidRDefault="0009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5231" w14:textId="77777777" w:rsidR="00A53390" w:rsidRDefault="00A53390" w:rsidP="00B12C18">
      <w:r>
        <w:separator/>
      </w:r>
    </w:p>
  </w:footnote>
  <w:footnote w:type="continuationSeparator" w:id="0">
    <w:p w14:paraId="5F4E720D" w14:textId="77777777" w:rsidR="00A53390" w:rsidRDefault="00A5339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A5"/>
    <w:rsid w:val="00005519"/>
    <w:rsid w:val="00005AF7"/>
    <w:rsid w:val="000168CD"/>
    <w:rsid w:val="00024E63"/>
    <w:rsid w:val="00030C7F"/>
    <w:rsid w:val="000319AF"/>
    <w:rsid w:val="00033FEC"/>
    <w:rsid w:val="000362E0"/>
    <w:rsid w:val="000363B3"/>
    <w:rsid w:val="000516DF"/>
    <w:rsid w:val="00052755"/>
    <w:rsid w:val="0007326D"/>
    <w:rsid w:val="000819DB"/>
    <w:rsid w:val="00090A0D"/>
    <w:rsid w:val="00090DCD"/>
    <w:rsid w:val="000933AA"/>
    <w:rsid w:val="000A03CA"/>
    <w:rsid w:val="000C3CFE"/>
    <w:rsid w:val="000C487A"/>
    <w:rsid w:val="000C7068"/>
    <w:rsid w:val="000D7849"/>
    <w:rsid w:val="000E3500"/>
    <w:rsid w:val="000E664F"/>
    <w:rsid w:val="000F25E2"/>
    <w:rsid w:val="000F3ADE"/>
    <w:rsid w:val="00100230"/>
    <w:rsid w:val="001224F6"/>
    <w:rsid w:val="001410DC"/>
    <w:rsid w:val="001431B9"/>
    <w:rsid w:val="00162A5D"/>
    <w:rsid w:val="00163868"/>
    <w:rsid w:val="001844DE"/>
    <w:rsid w:val="00191C8E"/>
    <w:rsid w:val="001B3095"/>
    <w:rsid w:val="001D74D5"/>
    <w:rsid w:val="001D7746"/>
    <w:rsid w:val="001E14C3"/>
    <w:rsid w:val="001E7DB7"/>
    <w:rsid w:val="001F4FDD"/>
    <w:rsid w:val="00200342"/>
    <w:rsid w:val="002161B8"/>
    <w:rsid w:val="00223224"/>
    <w:rsid w:val="00223B3C"/>
    <w:rsid w:val="00262A7A"/>
    <w:rsid w:val="00274DEC"/>
    <w:rsid w:val="00292DA6"/>
    <w:rsid w:val="002934D0"/>
    <w:rsid w:val="00293ECE"/>
    <w:rsid w:val="0029415F"/>
    <w:rsid w:val="002B099B"/>
    <w:rsid w:val="002B4139"/>
    <w:rsid w:val="002B585F"/>
    <w:rsid w:val="002C2A16"/>
    <w:rsid w:val="002E0EE5"/>
    <w:rsid w:val="002F238A"/>
    <w:rsid w:val="002F6833"/>
    <w:rsid w:val="00300308"/>
    <w:rsid w:val="0030546C"/>
    <w:rsid w:val="003120A5"/>
    <w:rsid w:val="00314455"/>
    <w:rsid w:val="003323A2"/>
    <w:rsid w:val="003350D8"/>
    <w:rsid w:val="0034220F"/>
    <w:rsid w:val="00347D70"/>
    <w:rsid w:val="00357C6E"/>
    <w:rsid w:val="00365749"/>
    <w:rsid w:val="003670A6"/>
    <w:rsid w:val="003703EC"/>
    <w:rsid w:val="00373F29"/>
    <w:rsid w:val="0038290E"/>
    <w:rsid w:val="0039111C"/>
    <w:rsid w:val="00393534"/>
    <w:rsid w:val="00397523"/>
    <w:rsid w:val="003B01B1"/>
    <w:rsid w:val="003C0DA0"/>
    <w:rsid w:val="003E4823"/>
    <w:rsid w:val="003E5C56"/>
    <w:rsid w:val="003F683E"/>
    <w:rsid w:val="0041200A"/>
    <w:rsid w:val="00427F8D"/>
    <w:rsid w:val="004422E8"/>
    <w:rsid w:val="004455AE"/>
    <w:rsid w:val="004874A8"/>
    <w:rsid w:val="00491EBB"/>
    <w:rsid w:val="004A7E37"/>
    <w:rsid w:val="004C1E91"/>
    <w:rsid w:val="004C5437"/>
    <w:rsid w:val="004F6C55"/>
    <w:rsid w:val="005242D7"/>
    <w:rsid w:val="00530E33"/>
    <w:rsid w:val="0053253F"/>
    <w:rsid w:val="005351E7"/>
    <w:rsid w:val="005526F6"/>
    <w:rsid w:val="00582D3C"/>
    <w:rsid w:val="00590CD2"/>
    <w:rsid w:val="005B551E"/>
    <w:rsid w:val="005D0894"/>
    <w:rsid w:val="005E2A96"/>
    <w:rsid w:val="005F0DCA"/>
    <w:rsid w:val="006016F7"/>
    <w:rsid w:val="006201A1"/>
    <w:rsid w:val="00631381"/>
    <w:rsid w:val="006326CA"/>
    <w:rsid w:val="00642B8C"/>
    <w:rsid w:val="006439E5"/>
    <w:rsid w:val="0065278B"/>
    <w:rsid w:val="006904B8"/>
    <w:rsid w:val="006977FB"/>
    <w:rsid w:val="006C3667"/>
    <w:rsid w:val="006D385D"/>
    <w:rsid w:val="007174AB"/>
    <w:rsid w:val="00717C53"/>
    <w:rsid w:val="00723F6D"/>
    <w:rsid w:val="00733E2F"/>
    <w:rsid w:val="00736A3F"/>
    <w:rsid w:val="007504AE"/>
    <w:rsid w:val="007664C6"/>
    <w:rsid w:val="00773FE8"/>
    <w:rsid w:val="00776ED8"/>
    <w:rsid w:val="007811EB"/>
    <w:rsid w:val="007879D6"/>
    <w:rsid w:val="007A6C0C"/>
    <w:rsid w:val="007C0142"/>
    <w:rsid w:val="007C2039"/>
    <w:rsid w:val="007D134E"/>
    <w:rsid w:val="00804644"/>
    <w:rsid w:val="0081177C"/>
    <w:rsid w:val="00811956"/>
    <w:rsid w:val="00812A3F"/>
    <w:rsid w:val="008209D7"/>
    <w:rsid w:val="0082293C"/>
    <w:rsid w:val="00854F5C"/>
    <w:rsid w:val="00864DFA"/>
    <w:rsid w:val="008856CE"/>
    <w:rsid w:val="00894A7E"/>
    <w:rsid w:val="008A2496"/>
    <w:rsid w:val="008B0327"/>
    <w:rsid w:val="008C59DB"/>
    <w:rsid w:val="008D0355"/>
    <w:rsid w:val="008D11AD"/>
    <w:rsid w:val="008D134D"/>
    <w:rsid w:val="008E196D"/>
    <w:rsid w:val="008E7927"/>
    <w:rsid w:val="009024B5"/>
    <w:rsid w:val="00905752"/>
    <w:rsid w:val="00912972"/>
    <w:rsid w:val="00915667"/>
    <w:rsid w:val="00924B40"/>
    <w:rsid w:val="00931381"/>
    <w:rsid w:val="00932337"/>
    <w:rsid w:val="00934C62"/>
    <w:rsid w:val="009416C2"/>
    <w:rsid w:val="00951215"/>
    <w:rsid w:val="00953E58"/>
    <w:rsid w:val="00963DAF"/>
    <w:rsid w:val="00967779"/>
    <w:rsid w:val="00982B4E"/>
    <w:rsid w:val="009879A8"/>
    <w:rsid w:val="0099004D"/>
    <w:rsid w:val="0099164B"/>
    <w:rsid w:val="00997CF7"/>
    <w:rsid w:val="009A30A4"/>
    <w:rsid w:val="009B578D"/>
    <w:rsid w:val="009B5A04"/>
    <w:rsid w:val="009C4F3E"/>
    <w:rsid w:val="009D5B99"/>
    <w:rsid w:val="009E5393"/>
    <w:rsid w:val="009F2968"/>
    <w:rsid w:val="009F3F6E"/>
    <w:rsid w:val="009F55F0"/>
    <w:rsid w:val="009F69AD"/>
    <w:rsid w:val="00A166C1"/>
    <w:rsid w:val="00A22275"/>
    <w:rsid w:val="00A307AF"/>
    <w:rsid w:val="00A33BD5"/>
    <w:rsid w:val="00A372BE"/>
    <w:rsid w:val="00A40DE0"/>
    <w:rsid w:val="00A41242"/>
    <w:rsid w:val="00A47A2C"/>
    <w:rsid w:val="00A53390"/>
    <w:rsid w:val="00A80D9C"/>
    <w:rsid w:val="00AC6E0D"/>
    <w:rsid w:val="00AE469C"/>
    <w:rsid w:val="00B053E0"/>
    <w:rsid w:val="00B05BA3"/>
    <w:rsid w:val="00B12C18"/>
    <w:rsid w:val="00B16E53"/>
    <w:rsid w:val="00B27AAE"/>
    <w:rsid w:val="00B34281"/>
    <w:rsid w:val="00B40BFC"/>
    <w:rsid w:val="00B47348"/>
    <w:rsid w:val="00B47411"/>
    <w:rsid w:val="00B5171D"/>
    <w:rsid w:val="00B623A4"/>
    <w:rsid w:val="00B87BA4"/>
    <w:rsid w:val="00B87F80"/>
    <w:rsid w:val="00BA2532"/>
    <w:rsid w:val="00BC0A66"/>
    <w:rsid w:val="00BC55F5"/>
    <w:rsid w:val="00BC6BAE"/>
    <w:rsid w:val="00BD2BE7"/>
    <w:rsid w:val="00BF66EC"/>
    <w:rsid w:val="00C15031"/>
    <w:rsid w:val="00C32AC2"/>
    <w:rsid w:val="00C352DD"/>
    <w:rsid w:val="00C54B98"/>
    <w:rsid w:val="00C56E2F"/>
    <w:rsid w:val="00C577D0"/>
    <w:rsid w:val="00C803B5"/>
    <w:rsid w:val="00C8060F"/>
    <w:rsid w:val="00C91E30"/>
    <w:rsid w:val="00CA02AE"/>
    <w:rsid w:val="00CA174E"/>
    <w:rsid w:val="00CA7F4B"/>
    <w:rsid w:val="00CB4FB0"/>
    <w:rsid w:val="00CD3544"/>
    <w:rsid w:val="00CF41DE"/>
    <w:rsid w:val="00D13486"/>
    <w:rsid w:val="00D16E31"/>
    <w:rsid w:val="00D23B22"/>
    <w:rsid w:val="00D247BD"/>
    <w:rsid w:val="00D35563"/>
    <w:rsid w:val="00D5237B"/>
    <w:rsid w:val="00D724AF"/>
    <w:rsid w:val="00D870A7"/>
    <w:rsid w:val="00DA352C"/>
    <w:rsid w:val="00DB1F20"/>
    <w:rsid w:val="00DC088E"/>
    <w:rsid w:val="00DF0EE7"/>
    <w:rsid w:val="00E06105"/>
    <w:rsid w:val="00E154A9"/>
    <w:rsid w:val="00E226FF"/>
    <w:rsid w:val="00E30102"/>
    <w:rsid w:val="00E422CC"/>
    <w:rsid w:val="00E50655"/>
    <w:rsid w:val="00E53FFF"/>
    <w:rsid w:val="00E71645"/>
    <w:rsid w:val="00E729A9"/>
    <w:rsid w:val="00E74103"/>
    <w:rsid w:val="00E807C9"/>
    <w:rsid w:val="00EB5BD1"/>
    <w:rsid w:val="00EE4CAE"/>
    <w:rsid w:val="00EF50AE"/>
    <w:rsid w:val="00F14612"/>
    <w:rsid w:val="00F148B8"/>
    <w:rsid w:val="00F16DEE"/>
    <w:rsid w:val="00F512FF"/>
    <w:rsid w:val="00F579D5"/>
    <w:rsid w:val="00F6394F"/>
    <w:rsid w:val="00F67E02"/>
    <w:rsid w:val="00F87D9D"/>
    <w:rsid w:val="00F94207"/>
    <w:rsid w:val="00F96254"/>
    <w:rsid w:val="00FA134F"/>
    <w:rsid w:val="00FA2C60"/>
    <w:rsid w:val="00FA3483"/>
    <w:rsid w:val="00FA3EAF"/>
    <w:rsid w:val="00FA7D34"/>
    <w:rsid w:val="00FB22DE"/>
    <w:rsid w:val="00FB6867"/>
    <w:rsid w:val="00FD2DA1"/>
    <w:rsid w:val="00FD3862"/>
    <w:rsid w:val="00FE0AC7"/>
    <w:rsid w:val="00FE1803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C9C33D"/>
  <w15:chartTrackingRefBased/>
  <w15:docId w15:val="{7C8B5385-9744-4ABC-B4EB-CC094A0A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CA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CA7F4B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CA7F4B"/>
    <w:rPr>
      <w:rFonts w:ascii="굴림체" w:eastAsia="굴림체" w:cs="굴림체"/>
      <w:bCs/>
      <w:ker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F4B"/>
    <w:rPr>
      <w:rFonts w:ascii="굴림체" w:eastAsia="굴림체" w:hAnsi="굴림체" w:cs="굴림체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242D7"/>
  </w:style>
  <w:style w:type="paragraph" w:styleId="TOC2">
    <w:name w:val="toc 2"/>
    <w:basedOn w:val="Normal"/>
    <w:next w:val="Normal"/>
    <w:autoRedefine/>
    <w:uiPriority w:val="39"/>
    <w:unhideWhenUsed/>
    <w:rsid w:val="005242D7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524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FA9C-AA3E-4AB5-8D2D-050B22BE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1536</TotalTime>
  <Pages>30</Pages>
  <Words>4117</Words>
  <Characters>23470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221</cp:revision>
  <dcterms:created xsi:type="dcterms:W3CDTF">2016-11-14T02:23:00Z</dcterms:created>
  <dcterms:modified xsi:type="dcterms:W3CDTF">2018-11-21T00:26:00Z</dcterms:modified>
</cp:coreProperties>
</file>